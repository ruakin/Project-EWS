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2879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912A2" w:rsidRDefault="004168B3">
          <w:sdt>
            <w:sdtPr>
              <w:id w:val="-1724750495"/>
              <w15:appearance w15:val="hidden"/>
            </w:sdtPr>
            <w:sdtEndPr/>
            <w:sdtContent>
              <w:r w:rsidR="00F70F8F"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  <w:lang w:eastAsia="de-DE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F938386" wp14:editId="792976C1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Textfeld 3" descr="Kontaktinformationen des Unternehmens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F8F" w:rsidRPr="00DA709B" w:rsidRDefault="00DA709B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DA709B">
                                      <w:rPr>
                                        <w:sz w:val="28"/>
                                      </w:rPr>
                                      <w:t>Rukiye Akin</w:t>
                                    </w:r>
                                  </w:p>
                                  <w:p w:rsidR="00F70F8F" w:rsidRPr="00CF3BE7" w:rsidRDefault="00F70F8F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1F938386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3" o:spid="_x0000_s1026" type="#_x0000_t202" alt="Kontaktinformationen des Unternehmens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bGK+FpACAACBBQAADgAAAAAAAAAAAAAAAAAuAgAAZHJzL2Uyb0RvYy54bWxQSwECLQAU&#10;AAYACAAAACEAOTOASNoAAAAFAQAADwAAAAAAAAAAAAAAAADqBAAAZHJzL2Rvd25yZXYueG1sUEsF&#10;BgAAAAAEAAQA8wAAAPEFAAAAAA==&#10;" o:allowincell="f" o:allowoverlap="f" filled="f" stroked="f" strokeweight=".5pt">
                        <v:textbox style="mso-fit-shape-to-text:t" inset="0,0,0,0">
                          <w:txbxContent>
                            <w:p w:rsidR="00F70F8F" w:rsidRPr="00DA709B" w:rsidRDefault="00DA709B">
                              <w:pPr>
                                <w:rPr>
                                  <w:sz w:val="28"/>
                                </w:rPr>
                              </w:pPr>
                              <w:r w:rsidRPr="00DA709B">
                                <w:rPr>
                                  <w:sz w:val="28"/>
                                </w:rPr>
                                <w:t>Rukiye Akin</w:t>
                              </w:r>
                            </w:p>
                            <w:p w:rsidR="00F70F8F" w:rsidRPr="00CF3BE7" w:rsidRDefault="00F70F8F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sdtContent>
          </w:sdt>
        </w:p>
        <w:p w:rsidR="00F70F8F" w:rsidRDefault="00F70F8F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A6724A" wp14:editId="4D7B63B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057900" cy="6210300"/>
                    <wp:effectExtent l="0" t="0" r="0" b="11430"/>
                    <wp:wrapTopAndBottom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0F8F" w:rsidRPr="00CF3BE7" w:rsidRDefault="004168B3">
                                <w:pPr>
                                  <w:pStyle w:val="Titel1"/>
                                </w:pPr>
                                <w:sdt>
                                  <w:sdtPr>
                                    <w:rPr>
                                      <w:sz w:val="96"/>
                                    </w:rPr>
                                    <w:alias w:val="Titel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0F38" w:rsidRPr="00040F38">
                                      <w:rPr>
                                        <w:sz w:val="96"/>
                                      </w:rPr>
                                      <w:t>Pflichtenheft</w:t>
                                    </w:r>
                                  </w:sdtContent>
                                </w:sdt>
                              </w:p>
                              <w:p w:rsidR="00F70F8F" w:rsidRPr="00CF3BE7" w:rsidRDefault="00040F38">
                                <w:pPr>
                                  <w:pStyle w:val="Untertitel1"/>
                                </w:pPr>
                                <w:r>
                                  <w:t>EWS - APP</w:t>
                                </w:r>
                              </w:p>
                              <w:sdt>
                                <w:sdtPr>
                                  <w:alias w:val="Exposee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70F8F" w:rsidRDefault="00DA709B">
                                    <w:pPr>
                                      <w:pStyle w:val="Exposee"/>
                                    </w:pPr>
                                    <w:r>
                                      <w:t>Ein Teil des Projektes EWS. Weitere Teile sind die Datenbank und die Desktopanwendung.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35A6724A" id="Textfeld 6" o:spid="_x0000_s1027" type="#_x0000_t202" alt="Titel, Untertitel und Exposee" style="position:absolute;margin-left:425.8pt;margin-top:0;width:477pt;height:489pt;z-index:251656192;visibility:visible;mso-wrap-style:square;mso-width-percent:0;mso-height-percent:85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" filled="f" stroked="f" strokeweight=".5pt">
                    <v:textbox inset="0,0,0,0">
                      <w:txbxContent>
                        <w:p w:rsidR="00F70F8F" w:rsidRPr="00CF3BE7" w:rsidRDefault="004168B3">
                          <w:pPr>
                            <w:pStyle w:val="Titel1"/>
                          </w:pPr>
                          <w:sdt>
                            <w:sdtPr>
                              <w:rPr>
                                <w:sz w:val="96"/>
                              </w:rPr>
                              <w:alias w:val="Titel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40F38" w:rsidRPr="00040F38">
                                <w:rPr>
                                  <w:sz w:val="96"/>
                                </w:rPr>
                                <w:t>Pflichtenheft</w:t>
                              </w:r>
                            </w:sdtContent>
                          </w:sdt>
                        </w:p>
                        <w:p w:rsidR="00F70F8F" w:rsidRPr="00CF3BE7" w:rsidRDefault="00040F38">
                          <w:pPr>
                            <w:pStyle w:val="Untertitel1"/>
                          </w:pPr>
                          <w:r>
                            <w:t>EWS - APP</w:t>
                          </w:r>
                        </w:p>
                        <w:sdt>
                          <w:sdtPr>
                            <w:alias w:val="Exposee"/>
                            <w:id w:val="10662266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70F8F" w:rsidRDefault="00DA709B">
                              <w:pPr>
                                <w:pStyle w:val="Exposee"/>
                              </w:pPr>
                              <w:r>
                                <w:t>Ein Teil des Projektes EWS. Weitere Teile sind die Datenbank und die Desktopanwendung.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  <w:kern w:val="20"/>
          <w:sz w:val="20"/>
          <w:szCs w:val="20"/>
        </w:rPr>
        <w:id w:val="853924860"/>
        <w:docPartObj>
          <w:docPartGallery w:val="Table of Contents"/>
          <w:docPartUnique/>
        </w:docPartObj>
      </w:sdtPr>
      <w:sdtEndPr/>
      <w:sdtContent>
        <w:p w:rsidR="000559A7" w:rsidRPr="00590995" w:rsidRDefault="000559A7" w:rsidP="00590995">
          <w:pPr>
            <w:pStyle w:val="Inhaltsverzeichnisberschrift"/>
            <w:spacing w:before="0" w:after="360" w:line="240" w:lineRule="auto"/>
            <w:ind w:left="-357" w:right="-357"/>
            <w:rPr>
              <w:b w:val="0"/>
              <w:color w:val="595959" w:themeColor="text1" w:themeTint="A6"/>
            </w:rPr>
          </w:pPr>
          <w:r w:rsidRPr="00590995">
            <w:rPr>
              <w:b w:val="0"/>
              <w:color w:val="595959" w:themeColor="text1" w:themeTint="A6"/>
              <w:sz w:val="36"/>
              <w:szCs w:val="36"/>
            </w:rPr>
            <w:t>Inhalt</w:t>
          </w:r>
        </w:p>
        <w:p w:rsidR="00590995" w:rsidRPr="00590995" w:rsidRDefault="00590995">
          <w:pPr>
            <w:pStyle w:val="Verzeichnis1"/>
            <w:tabs>
              <w:tab w:val="right" w:leader="underscore" w:pos="9120"/>
            </w:tabs>
            <w:rPr>
              <w:rFonts w:eastAsiaTheme="minorEastAsia"/>
              <w:color w:val="auto"/>
              <w:kern w:val="0"/>
              <w:sz w:val="24"/>
              <w:szCs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29779588" w:history="1">
            <w:r w:rsidR="00DA60EC">
              <w:rPr>
                <w:rStyle w:val="Hyperlink"/>
                <w:sz w:val="22"/>
              </w:rPr>
              <w:t>Anforderungen</w:t>
            </w:r>
            <w:r w:rsidRPr="00590995">
              <w:rPr>
                <w:webHidden/>
                <w:sz w:val="22"/>
              </w:rPr>
              <w:tab/>
            </w:r>
            <w:r w:rsidRPr="00590995">
              <w:rPr>
                <w:webHidden/>
                <w:sz w:val="22"/>
              </w:rPr>
              <w:fldChar w:fldCharType="begin"/>
            </w:r>
            <w:r w:rsidRPr="00590995">
              <w:rPr>
                <w:webHidden/>
                <w:sz w:val="22"/>
              </w:rPr>
              <w:instrText xml:space="preserve"> PAGEREF _Toc329779588 \h </w:instrText>
            </w:r>
            <w:r w:rsidRPr="00590995">
              <w:rPr>
                <w:webHidden/>
                <w:sz w:val="22"/>
              </w:rPr>
            </w:r>
            <w:r w:rsidRPr="00590995">
              <w:rPr>
                <w:webHidden/>
                <w:sz w:val="22"/>
              </w:rPr>
              <w:fldChar w:fldCharType="separate"/>
            </w:r>
            <w:r w:rsidR="00040F38">
              <w:rPr>
                <w:noProof/>
                <w:webHidden/>
                <w:sz w:val="22"/>
              </w:rPr>
              <w:t>1</w:t>
            </w:r>
            <w:r w:rsidRPr="00590995">
              <w:rPr>
                <w:webHidden/>
                <w:sz w:val="22"/>
              </w:rPr>
              <w:fldChar w:fldCharType="end"/>
            </w:r>
          </w:hyperlink>
        </w:p>
        <w:p w:rsidR="00590995" w:rsidRPr="00590995" w:rsidRDefault="004168B3">
          <w:pPr>
            <w:pStyle w:val="Verzeichnis1"/>
            <w:tabs>
              <w:tab w:val="right" w:leader="underscore" w:pos="9120"/>
            </w:tabs>
            <w:rPr>
              <w:rFonts w:eastAsiaTheme="minorEastAsia"/>
              <w:color w:val="auto"/>
              <w:kern w:val="0"/>
              <w:sz w:val="24"/>
              <w:szCs w:val="24"/>
            </w:rPr>
          </w:pPr>
          <w:hyperlink w:anchor="_Toc329779589" w:history="1">
            <w:r w:rsidR="00DA60EC">
              <w:rPr>
                <w:rStyle w:val="Hyperlink"/>
                <w:sz w:val="22"/>
              </w:rPr>
              <w:t>Realisierung der Anforderungen</w:t>
            </w:r>
            <w:r w:rsidR="00590995" w:rsidRPr="00590995">
              <w:rPr>
                <w:webHidden/>
                <w:sz w:val="22"/>
              </w:rPr>
              <w:tab/>
            </w:r>
            <w:r w:rsidR="00590995" w:rsidRPr="00590995">
              <w:rPr>
                <w:webHidden/>
                <w:sz w:val="22"/>
              </w:rPr>
              <w:fldChar w:fldCharType="begin"/>
            </w:r>
            <w:r w:rsidR="00590995" w:rsidRPr="00590995">
              <w:rPr>
                <w:webHidden/>
                <w:sz w:val="22"/>
              </w:rPr>
              <w:instrText xml:space="preserve"> PAGEREF _Toc329779589 \h </w:instrText>
            </w:r>
            <w:r w:rsidR="00590995" w:rsidRPr="00590995">
              <w:rPr>
                <w:webHidden/>
                <w:sz w:val="22"/>
              </w:rPr>
            </w:r>
            <w:r w:rsidR="00590995" w:rsidRPr="00590995">
              <w:rPr>
                <w:webHidden/>
                <w:sz w:val="22"/>
              </w:rPr>
              <w:fldChar w:fldCharType="separate"/>
            </w:r>
            <w:r w:rsidR="00040F38">
              <w:rPr>
                <w:noProof/>
                <w:webHidden/>
                <w:sz w:val="22"/>
              </w:rPr>
              <w:t>1</w:t>
            </w:r>
            <w:r w:rsidR="00590995" w:rsidRPr="00590995">
              <w:rPr>
                <w:webHidden/>
                <w:sz w:val="22"/>
              </w:rPr>
              <w:fldChar w:fldCharType="end"/>
            </w:r>
          </w:hyperlink>
        </w:p>
        <w:p w:rsidR="00590995" w:rsidRPr="00590995" w:rsidRDefault="004168B3">
          <w:pPr>
            <w:pStyle w:val="Verzeichnis1"/>
            <w:tabs>
              <w:tab w:val="right" w:leader="underscore" w:pos="9120"/>
            </w:tabs>
            <w:rPr>
              <w:rFonts w:eastAsiaTheme="minorEastAsia"/>
              <w:color w:val="auto"/>
              <w:kern w:val="0"/>
              <w:sz w:val="24"/>
              <w:szCs w:val="24"/>
            </w:rPr>
          </w:pPr>
          <w:hyperlink w:anchor="_Toc329779590" w:history="1">
            <w:r w:rsidR="00DA60EC">
              <w:rPr>
                <w:rStyle w:val="Hyperlink"/>
                <w:sz w:val="22"/>
              </w:rPr>
              <w:t>Techniken und Technologien(Tools)</w:t>
            </w:r>
            <w:r w:rsidR="00590995" w:rsidRPr="00590995">
              <w:rPr>
                <w:webHidden/>
                <w:sz w:val="22"/>
              </w:rPr>
              <w:tab/>
            </w:r>
            <w:r w:rsidR="00590995" w:rsidRPr="00590995">
              <w:rPr>
                <w:webHidden/>
                <w:sz w:val="22"/>
              </w:rPr>
              <w:fldChar w:fldCharType="begin"/>
            </w:r>
            <w:r w:rsidR="00590995" w:rsidRPr="00590995">
              <w:rPr>
                <w:webHidden/>
                <w:sz w:val="22"/>
              </w:rPr>
              <w:instrText xml:space="preserve"> PAGEREF _Toc329779590 \h </w:instrText>
            </w:r>
            <w:r w:rsidR="00590995" w:rsidRPr="00590995">
              <w:rPr>
                <w:webHidden/>
                <w:sz w:val="22"/>
              </w:rPr>
            </w:r>
            <w:r w:rsidR="00590995" w:rsidRPr="00590995">
              <w:rPr>
                <w:webHidden/>
                <w:sz w:val="22"/>
              </w:rPr>
              <w:fldChar w:fldCharType="separate"/>
            </w:r>
            <w:r w:rsidR="00040F38">
              <w:rPr>
                <w:noProof/>
                <w:webHidden/>
                <w:sz w:val="22"/>
              </w:rPr>
              <w:t>1</w:t>
            </w:r>
            <w:r w:rsidR="00590995" w:rsidRPr="00590995">
              <w:rPr>
                <w:webHidden/>
                <w:sz w:val="22"/>
              </w:rPr>
              <w:fldChar w:fldCharType="end"/>
            </w:r>
          </w:hyperlink>
        </w:p>
        <w:p w:rsidR="00590995" w:rsidRPr="00590995" w:rsidRDefault="00DA60EC">
          <w:pPr>
            <w:pStyle w:val="Verzeichnis1"/>
            <w:tabs>
              <w:tab w:val="right" w:leader="underscore" w:pos="9120"/>
            </w:tabs>
            <w:rPr>
              <w:rFonts w:eastAsiaTheme="minorEastAsia"/>
              <w:color w:val="auto"/>
              <w:kern w:val="0"/>
              <w:sz w:val="24"/>
              <w:szCs w:val="24"/>
            </w:rPr>
          </w:pPr>
          <w:r>
            <w:t>Tests</w:t>
          </w:r>
          <w:hyperlink w:anchor="_Toc329779591" w:history="1">
            <w:r w:rsidR="00590995" w:rsidRPr="00590995">
              <w:rPr>
                <w:webHidden/>
                <w:sz w:val="22"/>
              </w:rPr>
              <w:tab/>
            </w:r>
            <w:r w:rsidR="00590995" w:rsidRPr="00590995">
              <w:rPr>
                <w:webHidden/>
                <w:sz w:val="22"/>
              </w:rPr>
              <w:fldChar w:fldCharType="begin"/>
            </w:r>
            <w:r w:rsidR="00590995" w:rsidRPr="00590995">
              <w:rPr>
                <w:webHidden/>
                <w:sz w:val="22"/>
              </w:rPr>
              <w:instrText xml:space="preserve"> PAGEREF _Toc329779591 \h </w:instrText>
            </w:r>
            <w:r w:rsidR="00590995" w:rsidRPr="00590995">
              <w:rPr>
                <w:webHidden/>
                <w:sz w:val="22"/>
              </w:rPr>
            </w:r>
            <w:r w:rsidR="00590995" w:rsidRPr="00590995">
              <w:rPr>
                <w:webHidden/>
                <w:sz w:val="22"/>
              </w:rPr>
              <w:fldChar w:fldCharType="separate"/>
            </w:r>
            <w:r w:rsidR="00040F38">
              <w:rPr>
                <w:noProof/>
                <w:webHidden/>
                <w:sz w:val="22"/>
              </w:rPr>
              <w:t>1</w:t>
            </w:r>
            <w:r w:rsidR="00590995" w:rsidRPr="00590995">
              <w:rPr>
                <w:webHidden/>
                <w:sz w:val="22"/>
              </w:rPr>
              <w:fldChar w:fldCharType="end"/>
            </w:r>
          </w:hyperlink>
        </w:p>
        <w:p w:rsidR="00590995" w:rsidRPr="00590995" w:rsidRDefault="004168B3">
          <w:pPr>
            <w:pStyle w:val="Verzeichnis1"/>
            <w:tabs>
              <w:tab w:val="right" w:leader="underscore" w:pos="9120"/>
            </w:tabs>
            <w:rPr>
              <w:rFonts w:eastAsiaTheme="minorEastAsia"/>
              <w:color w:val="auto"/>
              <w:kern w:val="0"/>
              <w:sz w:val="24"/>
              <w:szCs w:val="24"/>
            </w:rPr>
          </w:pPr>
          <w:hyperlink w:anchor="_Toc329779592" w:history="1">
            <w:r w:rsidR="00DA60EC">
              <w:rPr>
                <w:rStyle w:val="Hyperlink"/>
                <w:sz w:val="22"/>
              </w:rPr>
              <w:t>Fehlermeldungen</w:t>
            </w:r>
            <w:r w:rsidR="00590995" w:rsidRPr="00590995">
              <w:rPr>
                <w:webHidden/>
                <w:sz w:val="22"/>
              </w:rPr>
              <w:tab/>
            </w:r>
            <w:r w:rsidR="00590995" w:rsidRPr="00590995">
              <w:rPr>
                <w:webHidden/>
                <w:sz w:val="22"/>
              </w:rPr>
              <w:fldChar w:fldCharType="begin"/>
            </w:r>
            <w:r w:rsidR="00590995" w:rsidRPr="00590995">
              <w:rPr>
                <w:webHidden/>
                <w:sz w:val="22"/>
              </w:rPr>
              <w:instrText xml:space="preserve"> PAGEREF _Toc329779592 \h </w:instrText>
            </w:r>
            <w:r w:rsidR="00590995" w:rsidRPr="00590995">
              <w:rPr>
                <w:webHidden/>
                <w:sz w:val="22"/>
              </w:rPr>
            </w:r>
            <w:r w:rsidR="00590995" w:rsidRPr="00590995">
              <w:rPr>
                <w:webHidden/>
                <w:sz w:val="22"/>
              </w:rPr>
              <w:fldChar w:fldCharType="separate"/>
            </w:r>
            <w:r w:rsidR="00040F38">
              <w:rPr>
                <w:noProof/>
                <w:webHidden/>
                <w:sz w:val="22"/>
              </w:rPr>
              <w:t>1</w:t>
            </w:r>
            <w:r w:rsidR="00590995" w:rsidRPr="00590995">
              <w:rPr>
                <w:webHidden/>
                <w:sz w:val="22"/>
              </w:rPr>
              <w:fldChar w:fldCharType="end"/>
            </w:r>
          </w:hyperlink>
        </w:p>
        <w:p w:rsidR="00590995" w:rsidRDefault="004168B3">
          <w:pPr>
            <w:pStyle w:val="Verzeichnis1"/>
            <w:tabs>
              <w:tab w:val="right" w:leader="underscore" w:pos="9120"/>
            </w:tabs>
            <w:rPr>
              <w:rFonts w:eastAsiaTheme="minorEastAsia"/>
              <w:color w:val="auto"/>
              <w:kern w:val="0"/>
              <w:sz w:val="22"/>
              <w:szCs w:val="22"/>
            </w:rPr>
          </w:pPr>
          <w:hyperlink w:anchor="_Toc329779593" w:history="1">
            <w:r w:rsidR="00DA60EC">
              <w:rPr>
                <w:rStyle w:val="Hyperlink"/>
                <w:sz w:val="22"/>
              </w:rPr>
              <w:t>Beseitigen des Fehlers</w:t>
            </w:r>
            <w:r w:rsidR="00590995" w:rsidRPr="00590995">
              <w:rPr>
                <w:webHidden/>
                <w:sz w:val="22"/>
              </w:rPr>
              <w:tab/>
            </w:r>
            <w:r w:rsidR="00590995" w:rsidRPr="00590995">
              <w:rPr>
                <w:webHidden/>
                <w:sz w:val="22"/>
              </w:rPr>
              <w:fldChar w:fldCharType="begin"/>
            </w:r>
            <w:r w:rsidR="00590995" w:rsidRPr="00590995">
              <w:rPr>
                <w:webHidden/>
                <w:sz w:val="22"/>
              </w:rPr>
              <w:instrText xml:space="preserve"> PAGEREF _Toc329779593 \h </w:instrText>
            </w:r>
            <w:r w:rsidR="00590995" w:rsidRPr="00590995">
              <w:rPr>
                <w:webHidden/>
                <w:sz w:val="22"/>
              </w:rPr>
            </w:r>
            <w:r w:rsidR="00590995" w:rsidRPr="00590995">
              <w:rPr>
                <w:webHidden/>
                <w:sz w:val="22"/>
              </w:rPr>
              <w:fldChar w:fldCharType="separate"/>
            </w:r>
            <w:r w:rsidR="00040F38">
              <w:rPr>
                <w:noProof/>
                <w:webHidden/>
                <w:sz w:val="22"/>
              </w:rPr>
              <w:t>1</w:t>
            </w:r>
            <w:r w:rsidR="00590995" w:rsidRPr="00590995">
              <w:rPr>
                <w:webHidden/>
                <w:sz w:val="22"/>
              </w:rPr>
              <w:fldChar w:fldCharType="end"/>
            </w:r>
          </w:hyperlink>
        </w:p>
        <w:p w:rsidR="00590995" w:rsidRDefault="004168B3">
          <w:pPr>
            <w:pStyle w:val="Verzeichnis1"/>
            <w:tabs>
              <w:tab w:val="right" w:leader="underscore" w:pos="9120"/>
            </w:tabs>
            <w:rPr>
              <w:rFonts w:eastAsiaTheme="minorEastAsia"/>
              <w:color w:val="auto"/>
              <w:kern w:val="0"/>
              <w:sz w:val="22"/>
              <w:szCs w:val="22"/>
            </w:rPr>
          </w:pPr>
          <w:hyperlink w:anchor="_Toc329779594" w:history="1">
            <w:r w:rsidR="00DA60EC">
              <w:rPr>
                <w:rStyle w:val="Hyperlink"/>
              </w:rPr>
              <w:t>Abschluss</w:t>
            </w:r>
            <w:r w:rsidR="00590995">
              <w:rPr>
                <w:webHidden/>
              </w:rPr>
              <w:tab/>
            </w:r>
            <w:r w:rsidR="00590995">
              <w:rPr>
                <w:webHidden/>
              </w:rPr>
              <w:fldChar w:fldCharType="begin"/>
            </w:r>
            <w:r w:rsidR="00590995">
              <w:rPr>
                <w:webHidden/>
              </w:rPr>
              <w:instrText xml:space="preserve"> PAGEREF _Toc329779594 \h </w:instrText>
            </w:r>
            <w:r w:rsidR="00590995">
              <w:rPr>
                <w:webHidden/>
              </w:rPr>
            </w:r>
            <w:r w:rsidR="00590995">
              <w:rPr>
                <w:webHidden/>
              </w:rPr>
              <w:fldChar w:fldCharType="separate"/>
            </w:r>
            <w:r w:rsidR="00040F38">
              <w:rPr>
                <w:noProof/>
                <w:webHidden/>
              </w:rPr>
              <w:t>1</w:t>
            </w:r>
            <w:r w:rsidR="00590995">
              <w:rPr>
                <w:webHidden/>
              </w:rPr>
              <w:fldChar w:fldCharType="end"/>
            </w:r>
          </w:hyperlink>
        </w:p>
        <w:p w:rsidR="000559A7" w:rsidRDefault="00590995">
          <w:r>
            <w:fldChar w:fldCharType="end"/>
          </w:r>
        </w:p>
      </w:sdtContent>
    </w:sdt>
    <w:p w:rsidR="002E1897" w:rsidRDefault="002E1897">
      <w:pPr>
        <w:sectPr w:rsidR="002E1897" w:rsidSect="00D31B46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2E1897" w:rsidRDefault="000559A7" w:rsidP="005C09DF">
      <w:pPr>
        <w:pStyle w:val="berschrift11"/>
        <w:tabs>
          <w:tab w:val="left" w:pos="5103"/>
        </w:tabs>
      </w:pPr>
      <w:bookmarkStart w:id="0" w:name="_Toc325634776"/>
      <w:bookmarkStart w:id="1" w:name="_Toc329779590"/>
      <w:r>
        <w:lastRenderedPageBreak/>
        <w:t>Finanzaufstellungen</w:t>
      </w:r>
      <w:bookmarkEnd w:id="0"/>
      <w:bookmarkEnd w:id="1"/>
    </w:p>
    <w:p w:rsidR="002E1897" w:rsidRDefault="00040F38">
      <w:pPr>
        <w:pStyle w:val="berschrift21"/>
        <w:rPr>
          <w:rFonts w:asciiTheme="minorHAnsi" w:eastAsiaTheme="minorEastAsia" w:hAnsiTheme="minorHAnsi" w:cstheme="minorBidi"/>
          <w:sz w:val="22"/>
          <w:szCs w:val="22"/>
        </w:rPr>
      </w:pPr>
      <w:r>
        <w:t>Anforderungen</w:t>
      </w:r>
    </w:p>
    <w:p w:rsidR="00DA709B" w:rsidRDefault="00DA709B" w:rsidP="00DA709B">
      <w:pPr>
        <w:pStyle w:val="Aufzhlungszeichen1"/>
      </w:pPr>
      <w:r>
        <w:t>Einfache Bedienbarkeit (</w:t>
      </w:r>
      <w:r>
        <w:t>9 von 10 Benutzer em</w:t>
      </w:r>
      <w:r>
        <w:t>pfinden die Eingabe als einfach)</w:t>
      </w:r>
    </w:p>
    <w:p w:rsidR="00DA709B" w:rsidRDefault="00DA709B" w:rsidP="00DA709B">
      <w:pPr>
        <w:pStyle w:val="Aufzhlungszeichen1"/>
      </w:pPr>
      <w:r>
        <w:t>D</w:t>
      </w:r>
      <w:r>
        <w:t>ie drei Messwerte</w:t>
      </w:r>
      <w:r>
        <w:t xml:space="preserve"> sollen</w:t>
      </w:r>
      <w:r>
        <w:t xml:space="preserve"> in der App eingetragen werden:</w:t>
      </w:r>
      <w:r>
        <w:br/>
        <w:t>Temperatur, Atemfrequenz und Blutdruck</w:t>
      </w:r>
    </w:p>
    <w:p w:rsidR="00DA709B" w:rsidRDefault="00DA709B" w:rsidP="00DA709B">
      <w:pPr>
        <w:pStyle w:val="Aufzhlungszeichen1"/>
      </w:pPr>
      <w:r>
        <w:t xml:space="preserve">Zeit der Messung </w:t>
      </w:r>
    </w:p>
    <w:p w:rsidR="00DA709B" w:rsidRDefault="00DA709B" w:rsidP="00DA709B">
      <w:pPr>
        <w:pStyle w:val="Aufzhlungszeichen1"/>
        <w:numPr>
          <w:ilvl w:val="0"/>
          <w:numId w:val="0"/>
        </w:numPr>
        <w:ind w:left="360"/>
      </w:pPr>
    </w:p>
    <w:p w:rsidR="002E1897" w:rsidRDefault="00040F38">
      <w:pPr>
        <w:pStyle w:val="berschrift21"/>
      </w:pPr>
      <w:r>
        <w:t>Realisierung der ANforderungen</w:t>
      </w:r>
    </w:p>
    <w:p w:rsidR="005C09DF" w:rsidRDefault="005C09DF" w:rsidP="005C09DF">
      <w:pPr>
        <w:pStyle w:val="Aufzhlungszeichen1"/>
      </w:pPr>
      <w:r>
        <w:t>Zur einfachen Bedienung der App wurden realisiert:</w:t>
      </w:r>
      <w:r>
        <w:tab/>
        <w:t>-      Dropdown-Listen</w:t>
      </w:r>
    </w:p>
    <w:p w:rsidR="005C09DF" w:rsidRDefault="005C09DF" w:rsidP="005C09DF">
      <w:pPr>
        <w:pStyle w:val="Aufzhlungszeichen1"/>
        <w:numPr>
          <w:ilvl w:val="0"/>
          <w:numId w:val="25"/>
        </w:numPr>
      </w:pPr>
      <w:bookmarkStart w:id="2" w:name="_GoBack"/>
      <w:bookmarkEnd w:id="2"/>
      <w:r>
        <w:t>Übersichtliche Darstellung</w:t>
      </w:r>
    </w:p>
    <w:p w:rsidR="005C09DF" w:rsidRDefault="00B8273D" w:rsidP="005C09DF">
      <w:pPr>
        <w:pStyle w:val="Aufzhlungszeichen1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A97CC1" wp14:editId="4A23D6E6">
                <wp:simplePos x="0" y="0"/>
                <wp:positionH relativeFrom="column">
                  <wp:posOffset>106680</wp:posOffset>
                </wp:positionH>
                <wp:positionV relativeFrom="paragraph">
                  <wp:posOffset>3973830</wp:posOffset>
                </wp:positionV>
                <wp:extent cx="221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273D" w:rsidRPr="008D5293" w:rsidRDefault="00B8273D" w:rsidP="00B8273D">
                            <w:pPr>
                              <w:pStyle w:val="Beschriftung"/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t xml:space="preserve">GUI der App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GUI_der_App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97CC1" id="Textfeld 1" o:spid="_x0000_s1028" type="#_x0000_t202" style="position:absolute;left:0;text-align:left;margin-left:8.4pt;margin-top:312.9pt;width:174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" stroked="f">
                <v:textbox style="mso-fit-shape-to-text:t" inset="0,0,0,0">
                  <w:txbxContent>
                    <w:p w:rsidR="00B8273D" w:rsidRPr="008D5293" w:rsidRDefault="00B8273D" w:rsidP="00B8273D">
                      <w:pPr>
                        <w:pStyle w:val="Beschriftung"/>
                        <w:rPr>
                          <w:noProof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t xml:space="preserve">GUI der App </w:t>
                      </w:r>
                      <w:r>
                        <w:fldChar w:fldCharType="begin"/>
                      </w:r>
                      <w:r>
                        <w:instrText xml:space="preserve"> SEQ GUI_der_App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54D01A70" wp14:editId="4E932AA1">
            <wp:simplePos x="0" y="0"/>
            <wp:positionH relativeFrom="margin">
              <wp:posOffset>106680</wp:posOffset>
            </wp:positionH>
            <wp:positionV relativeFrom="paragraph">
              <wp:posOffset>7620</wp:posOffset>
            </wp:positionV>
            <wp:extent cx="2218055" cy="3909060"/>
            <wp:effectExtent l="190500" t="190500" r="182245" b="186690"/>
            <wp:wrapTight wrapText="bothSides">
              <wp:wrapPolygon edited="0">
                <wp:start x="371" y="-1053"/>
                <wp:lineTo x="-1855" y="-842"/>
                <wp:lineTo x="-1855" y="21263"/>
                <wp:lineTo x="371" y="22526"/>
                <wp:lineTo x="20963" y="22526"/>
                <wp:lineTo x="21149" y="22316"/>
                <wp:lineTo x="23189" y="21158"/>
                <wp:lineTo x="23189" y="842"/>
                <wp:lineTo x="21149" y="-737"/>
                <wp:lineTo x="20963" y="-1053"/>
                <wp:lineTo x="371" y="-1053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W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390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C09DF">
        <w:t xml:space="preserve">Bei der Eingabe öffnet sich eine Tastatur, bei der nur Zahlen enthalten sind </w:t>
      </w:r>
    </w:p>
    <w:p w:rsidR="005C09DF" w:rsidRDefault="005C09DF" w:rsidP="005C09DF">
      <w:pPr>
        <w:pStyle w:val="Aufzhlungszeichen1"/>
        <w:numPr>
          <w:ilvl w:val="0"/>
          <w:numId w:val="25"/>
        </w:numPr>
      </w:pPr>
      <w:r>
        <w:t>Bei den drei Werten können nur Zahlen eingegeben werden</w:t>
      </w:r>
    </w:p>
    <w:p w:rsidR="000644B2" w:rsidRDefault="000644B2" w:rsidP="005C09DF">
      <w:pPr>
        <w:pStyle w:val="Aufzhlungszeichen1"/>
        <w:numPr>
          <w:ilvl w:val="0"/>
          <w:numId w:val="25"/>
        </w:numPr>
      </w:pPr>
      <w:r>
        <w:t>Beschreibung der zu angegeben Werte</w:t>
      </w:r>
    </w:p>
    <w:p w:rsidR="000644B2" w:rsidRDefault="000644B2" w:rsidP="000644B2">
      <w:pPr>
        <w:pStyle w:val="Aufzhlungszeichen1"/>
        <w:numPr>
          <w:ilvl w:val="0"/>
          <w:numId w:val="0"/>
        </w:numPr>
        <w:ind w:left="360" w:hanging="360"/>
      </w:pPr>
    </w:p>
    <w:p w:rsidR="00B8273D" w:rsidRDefault="000644B2" w:rsidP="00A67886">
      <w:pPr>
        <w:pStyle w:val="Aufzhlungszeichen1"/>
      </w:pPr>
      <w:r>
        <w:t xml:space="preserve">Nach dem die Abteilung bzw. die Station </w:t>
      </w:r>
      <w:r w:rsidR="00B8273D">
        <w:t>in der</w:t>
      </w:r>
    </w:p>
    <w:p w:rsidR="00B8273D" w:rsidRDefault="00B8273D" w:rsidP="00B8273D">
      <w:pPr>
        <w:pStyle w:val="Aufzhlungszeichen1"/>
        <w:numPr>
          <w:ilvl w:val="0"/>
          <w:numId w:val="0"/>
        </w:numPr>
        <w:ind w:left="360"/>
      </w:pPr>
      <w:r>
        <w:t xml:space="preserve">     </w:t>
      </w:r>
      <w:r w:rsidR="000644B2">
        <w:t>Dropdown-Liste ausgewählt wurde,</w:t>
      </w:r>
      <w:r>
        <w:t xml:space="preserve"> </w:t>
      </w:r>
    </w:p>
    <w:p w:rsidR="00B8273D" w:rsidRDefault="00B8273D" w:rsidP="00B8273D">
      <w:pPr>
        <w:pStyle w:val="Aufzhlungszeichen1"/>
        <w:numPr>
          <w:ilvl w:val="0"/>
          <w:numId w:val="0"/>
        </w:numPr>
        <w:ind w:left="360"/>
      </w:pPr>
      <w:r>
        <w:t xml:space="preserve">     </w:t>
      </w:r>
      <w:r w:rsidR="000644B2">
        <w:t xml:space="preserve">werden in der unteren Dropdown-Liste </w:t>
      </w:r>
      <w:r>
        <w:t>nur die</w:t>
      </w:r>
    </w:p>
    <w:p w:rsidR="000644B2" w:rsidRDefault="00B8273D" w:rsidP="00B8273D">
      <w:pPr>
        <w:pStyle w:val="Aufzhlungszeichen1"/>
        <w:numPr>
          <w:ilvl w:val="0"/>
          <w:numId w:val="0"/>
        </w:numPr>
        <w:ind w:left="360"/>
      </w:pPr>
      <w:r>
        <w:t xml:space="preserve">     </w:t>
      </w:r>
      <w:r w:rsidR="000644B2">
        <w:t>Patienten dieser Abteilung angezeigt</w:t>
      </w:r>
    </w:p>
    <w:p w:rsidR="00B8273D" w:rsidRDefault="00B8273D" w:rsidP="00B8273D">
      <w:pPr>
        <w:pStyle w:val="Aufzhlungszeichen1"/>
        <w:numPr>
          <w:ilvl w:val="0"/>
          <w:numId w:val="0"/>
        </w:numPr>
        <w:ind w:left="360"/>
      </w:pPr>
    </w:p>
    <w:p w:rsidR="00B8273D" w:rsidRDefault="000644B2" w:rsidP="00A67886">
      <w:pPr>
        <w:pStyle w:val="Aufzhlungszeichen1"/>
      </w:pPr>
      <w:r>
        <w:t xml:space="preserve">Die Messwerte </w:t>
      </w:r>
      <w:r w:rsidR="00B8273D">
        <w:t>können untereinander,</w:t>
      </w:r>
      <w:r>
        <w:t xml:space="preserve"> in der </w:t>
      </w:r>
      <w:r w:rsidR="00B8273D">
        <w:t>App</w:t>
      </w:r>
    </w:p>
    <w:p w:rsidR="000644B2" w:rsidRDefault="00B8273D" w:rsidP="00B8273D">
      <w:pPr>
        <w:pStyle w:val="Aufzhlungszeichen1"/>
        <w:numPr>
          <w:ilvl w:val="0"/>
          <w:numId w:val="0"/>
        </w:numPr>
        <w:ind w:left="360"/>
      </w:pPr>
      <w:r>
        <w:t xml:space="preserve">     </w:t>
      </w:r>
      <w:r w:rsidR="000644B2">
        <w:t>eingegeben werden</w:t>
      </w:r>
    </w:p>
    <w:p w:rsidR="00B8273D" w:rsidRDefault="00B8273D" w:rsidP="00B8273D">
      <w:pPr>
        <w:pStyle w:val="Aufzhlungszeichen1"/>
        <w:numPr>
          <w:ilvl w:val="0"/>
          <w:numId w:val="0"/>
        </w:numPr>
        <w:ind w:left="360"/>
      </w:pPr>
    </w:p>
    <w:p w:rsidR="00C669D3" w:rsidRDefault="00B8273D" w:rsidP="00C669D3">
      <w:pPr>
        <w:pStyle w:val="Aufzhlungszeichen1"/>
      </w:pPr>
      <w:r>
        <w:t>Beim Absenden wird die Zeit automatisch erfasst.</w:t>
      </w:r>
    </w:p>
    <w:p w:rsidR="00C669D3" w:rsidRDefault="00C669D3" w:rsidP="00C669D3">
      <w:pPr>
        <w:pStyle w:val="Aufzhlungszeichen1"/>
      </w:pPr>
      <w:r>
        <w:t>Die Daten werden beim Absenden an den Server</w:t>
      </w:r>
    </w:p>
    <w:p w:rsidR="00C669D3" w:rsidRDefault="00C669D3" w:rsidP="00C669D3">
      <w:pPr>
        <w:pStyle w:val="Aufzhlungszeichen1"/>
        <w:numPr>
          <w:ilvl w:val="0"/>
          <w:numId w:val="0"/>
        </w:numPr>
        <w:ind w:left="360"/>
      </w:pPr>
      <w:r>
        <w:t xml:space="preserve">      versendet.</w:t>
      </w:r>
    </w:p>
    <w:p w:rsidR="000644B2" w:rsidRDefault="000644B2" w:rsidP="000644B2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DA709B">
      <w:pPr>
        <w:pStyle w:val="Aufzhlungszeichen1"/>
        <w:numPr>
          <w:ilvl w:val="0"/>
          <w:numId w:val="0"/>
        </w:numPr>
        <w:ind w:left="360" w:hanging="360"/>
      </w:pPr>
    </w:p>
    <w:p w:rsidR="000644B2" w:rsidRDefault="000644B2" w:rsidP="00B8273D">
      <w:pPr>
        <w:pStyle w:val="Aufzhlungszeichen1"/>
        <w:numPr>
          <w:ilvl w:val="0"/>
          <w:numId w:val="0"/>
        </w:numPr>
      </w:pPr>
    </w:p>
    <w:p w:rsidR="002E1897" w:rsidRDefault="00DA60EC">
      <w:pPr>
        <w:pStyle w:val="berschrift21"/>
      </w:pPr>
      <w:r>
        <w:t>Techniken und Technologien (Tools)</w:t>
      </w:r>
    </w:p>
    <w:p w:rsidR="00B8273D" w:rsidRDefault="00B8273D" w:rsidP="00B8273D">
      <w:pPr>
        <w:pStyle w:val="Aufzhlungszeichen1"/>
      </w:pPr>
      <w:r>
        <w:t xml:space="preserve">Tool: </w:t>
      </w:r>
      <w:r w:rsidR="00C669D3">
        <w:t xml:space="preserve">MIT </w:t>
      </w:r>
      <w:r>
        <w:t>App Inventor</w:t>
      </w:r>
      <w:r w:rsidR="00C669D3">
        <w:t xml:space="preserve"> 2 </w:t>
      </w:r>
    </w:p>
    <w:p w:rsidR="00C669D3" w:rsidRDefault="00C669D3" w:rsidP="00B8273D">
      <w:pPr>
        <w:pStyle w:val="Aufzhlungszeichen1"/>
      </w:pPr>
      <w:r>
        <w:t>C#</w:t>
      </w:r>
    </w:p>
    <w:p w:rsidR="002E1897" w:rsidRPr="00590995" w:rsidRDefault="002E1897" w:rsidP="00B8273D"/>
    <w:p w:rsidR="002E1897" w:rsidRDefault="00DA60EC">
      <w:pPr>
        <w:pStyle w:val="berschrift21"/>
      </w:pPr>
      <w:r>
        <w:t>Tests</w:t>
      </w:r>
    </w:p>
    <w:p w:rsidR="002E1897" w:rsidRDefault="00B8273D">
      <w:pPr>
        <w:pStyle w:val="Aufzhlungszeichen1"/>
      </w:pPr>
      <w:r>
        <w:t>?</w:t>
      </w:r>
    </w:p>
    <w:p w:rsidR="00DA60EC" w:rsidRDefault="00DA60EC" w:rsidP="00DA60EC">
      <w:pPr>
        <w:pStyle w:val="berschrift21"/>
      </w:pPr>
      <w:r>
        <w:t>Fehlermeldungen</w:t>
      </w:r>
    </w:p>
    <w:p w:rsidR="00DA60EC" w:rsidRDefault="00B8273D" w:rsidP="00DA60EC">
      <w:pPr>
        <w:pStyle w:val="Aufzhlungszeichen1"/>
      </w:pPr>
      <w:r>
        <w:t>?</w:t>
      </w:r>
    </w:p>
    <w:p w:rsidR="00DA60EC" w:rsidRDefault="00DA60EC" w:rsidP="00DA60EC">
      <w:pPr>
        <w:pStyle w:val="Aufzhlungszeichen1"/>
        <w:numPr>
          <w:ilvl w:val="0"/>
          <w:numId w:val="0"/>
        </w:numPr>
        <w:ind w:left="360" w:hanging="360"/>
      </w:pPr>
    </w:p>
    <w:p w:rsidR="00DA60EC" w:rsidRDefault="00DA60EC" w:rsidP="00DA60EC">
      <w:pPr>
        <w:pStyle w:val="berschrift21"/>
      </w:pPr>
      <w:r>
        <w:t>Beseitigen des Fehlers</w:t>
      </w:r>
    </w:p>
    <w:p w:rsidR="00DA60EC" w:rsidRDefault="00B8273D" w:rsidP="00DA60EC">
      <w:pPr>
        <w:pStyle w:val="Aufzhlungszeichen1"/>
      </w:pPr>
      <w:r>
        <w:t>?</w:t>
      </w:r>
    </w:p>
    <w:p w:rsidR="00DA60EC" w:rsidRDefault="00DA60EC" w:rsidP="00DA60EC">
      <w:pPr>
        <w:pStyle w:val="berschrift21"/>
      </w:pPr>
      <w:r>
        <w:t>Abschluss</w:t>
      </w:r>
    </w:p>
    <w:p w:rsidR="002E1897" w:rsidRDefault="00DA60EC" w:rsidP="00DA60EC">
      <w:pPr>
        <w:pStyle w:val="Aufzhlungszeichen1"/>
      </w:pPr>
      <w:r>
        <w:t>Funktion?</w:t>
      </w:r>
    </w:p>
    <w:p w:rsidR="00DA60EC" w:rsidRDefault="00DA60EC" w:rsidP="00DA60EC">
      <w:pPr>
        <w:pStyle w:val="Aufzhlungszeichen1"/>
      </w:pPr>
      <w:r>
        <w:t>Alle Anforderungen des Kunden realisiert?</w:t>
      </w:r>
    </w:p>
    <w:sectPr w:rsidR="00DA60EC" w:rsidSect="00D31B46">
      <w:headerReference w:type="default" r:id="rId13"/>
      <w:footerReference w:type="default" r:id="rId14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8B3" w:rsidRDefault="004168B3">
      <w:pPr>
        <w:spacing w:after="0" w:line="240" w:lineRule="auto"/>
      </w:pPr>
      <w:r>
        <w:separator/>
      </w:r>
    </w:p>
  </w:endnote>
  <w:endnote w:type="continuationSeparator" w:id="0">
    <w:p w:rsidR="004168B3" w:rsidRDefault="0041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897" w:rsidRDefault="000559A7">
    <w:pPr>
      <w:pStyle w:val="Fuzeile1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344C5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8B3" w:rsidRDefault="004168B3">
      <w:pPr>
        <w:spacing w:after="0" w:line="240" w:lineRule="auto"/>
      </w:pPr>
      <w:r>
        <w:separator/>
      </w:r>
    </w:p>
  </w:footnote>
  <w:footnote w:type="continuationSeparator" w:id="0">
    <w:p w:rsidR="004168B3" w:rsidRDefault="00416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897" w:rsidRDefault="000559A7">
    <w:pPr>
      <w:pStyle w:val="Kopfzeileschattiert"/>
      <w:tabs>
        <w:tab w:val="left" w:pos="5032"/>
      </w:tabs>
    </w:pPr>
    <w:r>
      <w:t>Inhaltsverzeichnis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897" w:rsidRPr="00C3511C" w:rsidRDefault="00040F38">
    <w:pPr>
      <w:pStyle w:val="Kopfzeileschattiert"/>
      <w:rPr>
        <w:sz w:val="40"/>
        <w:szCs w:val="40"/>
      </w:rPr>
    </w:pPr>
    <w:r>
      <w:rPr>
        <w:sz w:val="40"/>
        <w:szCs w:val="40"/>
      </w:rPr>
      <w:t>Pflichtenheft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E920949"/>
    <w:multiLevelType w:val="hybridMultilevel"/>
    <w:tmpl w:val="198EAFB8"/>
    <w:lvl w:ilvl="0" w:tplc="EEAE0884">
      <w:start w:val="19"/>
      <w:numFmt w:val="bullet"/>
      <w:lvlText w:val="-"/>
      <w:lvlJc w:val="left"/>
      <w:pPr>
        <w:ind w:left="540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nummer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nummer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nummer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9A65A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7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38"/>
    <w:rsid w:val="00040F38"/>
    <w:rsid w:val="000559A7"/>
    <w:rsid w:val="000644B2"/>
    <w:rsid w:val="000912A2"/>
    <w:rsid w:val="000A20CC"/>
    <w:rsid w:val="000A386F"/>
    <w:rsid w:val="000D0FCE"/>
    <w:rsid w:val="001B061D"/>
    <w:rsid w:val="002E1897"/>
    <w:rsid w:val="00344C51"/>
    <w:rsid w:val="004168B3"/>
    <w:rsid w:val="004A4A89"/>
    <w:rsid w:val="00527A16"/>
    <w:rsid w:val="00590995"/>
    <w:rsid w:val="005C09DF"/>
    <w:rsid w:val="005C3A7E"/>
    <w:rsid w:val="00675930"/>
    <w:rsid w:val="006A61A5"/>
    <w:rsid w:val="00756CA4"/>
    <w:rsid w:val="008276F0"/>
    <w:rsid w:val="00A55E74"/>
    <w:rsid w:val="00B06229"/>
    <w:rsid w:val="00B46FC2"/>
    <w:rsid w:val="00B8273D"/>
    <w:rsid w:val="00BB1613"/>
    <w:rsid w:val="00C3511C"/>
    <w:rsid w:val="00C669D3"/>
    <w:rsid w:val="00D31B46"/>
    <w:rsid w:val="00DA60EC"/>
    <w:rsid w:val="00DA709B"/>
    <w:rsid w:val="00DE472E"/>
    <w:rsid w:val="00EC02A2"/>
    <w:rsid w:val="00EE18A4"/>
    <w:rsid w:val="00F70F8F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A7A653"/>
  <w15:docId w15:val="{5C9727B7-2C47-478E-B78E-307A024F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qFormat/>
    <w:rsid w:val="0005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berschrift1-Zeichen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berschrift21">
    <w:name w:val="Überschrift 21"/>
    <w:basedOn w:val="Standard"/>
    <w:next w:val="Standard"/>
    <w:link w:val="berschrift2-Zeiche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berschrift31">
    <w:name w:val="Überschrift 31"/>
    <w:basedOn w:val="Standard"/>
    <w:next w:val="Standard"/>
    <w:link w:val="berschrift3-Zeiche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berschrift41">
    <w:name w:val="Überschrift 41"/>
    <w:basedOn w:val="Standard"/>
    <w:next w:val="Standard"/>
    <w:link w:val="berschrift4-Zeiche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berschrift51">
    <w:name w:val="Überschrift 51"/>
    <w:basedOn w:val="Standard"/>
    <w:next w:val="Standard"/>
    <w:link w:val="berschrift5-Zeiche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berschrift61">
    <w:name w:val="Überschrift 61"/>
    <w:basedOn w:val="Standard"/>
    <w:next w:val="Standard"/>
    <w:link w:val="berschrift6-Zeiche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berschrift71">
    <w:name w:val="Überschrift 71"/>
    <w:basedOn w:val="Standard"/>
    <w:next w:val="Standard"/>
    <w:link w:val="berschrift7-Zeiche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erschrift81">
    <w:name w:val="Überschrift 81"/>
    <w:basedOn w:val="Standard"/>
    <w:next w:val="Standard"/>
    <w:link w:val="berschrift8-Zeiche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berschrift91">
    <w:name w:val="Überschrift 91"/>
    <w:basedOn w:val="Standard"/>
    <w:next w:val="Standard"/>
    <w:link w:val="berschrift9-Zeiche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fzeile1">
    <w:name w:val="Kopfzeile1"/>
    <w:basedOn w:val="Standard"/>
    <w:link w:val="Kopfzeilenzeiche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nzeichen">
    <w:name w:val="Kopfzeilenzeichen"/>
    <w:basedOn w:val="Absatz-Standardschriftart"/>
    <w:link w:val="Kopfzeile1"/>
    <w:uiPriority w:val="99"/>
    <w:rPr>
      <w:kern w:val="20"/>
    </w:rPr>
  </w:style>
  <w:style w:type="paragraph" w:customStyle="1" w:styleId="Fuzeile1">
    <w:name w:val="Fußzeile1"/>
    <w:basedOn w:val="Standard"/>
    <w:link w:val="Fuzeilenzeiche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nzeichen">
    <w:name w:val="Fußzeilenzeichen"/>
    <w:basedOn w:val="Absatz-Standardschriftart"/>
    <w:link w:val="Fuzeile1"/>
    <w:uiPriority w:val="99"/>
    <w:rPr>
      <w:kern w:val="20"/>
    </w:rPr>
  </w:style>
  <w:style w:type="table" w:customStyle="1" w:styleId="Tabellengitternetz">
    <w:name w:val="Tabellengitternetz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Leerraum1">
    <w:name w:val="Kein Leerraum1"/>
    <w:link w:val="KeinLeerraum-Zeichen"/>
    <w:uiPriority w:val="1"/>
    <w:qFormat/>
    <w:pPr>
      <w:spacing w:after="0" w:line="240" w:lineRule="auto"/>
    </w:pPr>
  </w:style>
  <w:style w:type="paragraph" w:customStyle="1" w:styleId="Sprechblasentext1">
    <w:name w:val="Sprechblasentext1"/>
    <w:basedOn w:val="Standard"/>
    <w:link w:val="Sprechblasentext-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-Zeichen">
    <w:name w:val="Sprechblasentext - Zeichen"/>
    <w:basedOn w:val="Absatz-Standardschriftart"/>
    <w:link w:val="Sprechblasentext1"/>
    <w:uiPriority w:val="99"/>
    <w:semiHidden/>
    <w:rPr>
      <w:rFonts w:ascii="Tahoma" w:hAnsi="Tahoma" w:cs="Tahoma"/>
      <w:sz w:val="16"/>
    </w:rPr>
  </w:style>
  <w:style w:type="character" w:customStyle="1" w:styleId="berschrift1-Zeichen">
    <w:name w:val="Überschrift 1 - Zeichen"/>
    <w:basedOn w:val="Absatz-Standardschriftart"/>
    <w:link w:val="berschrift11"/>
    <w:uiPriority w:val="1"/>
    <w:rPr>
      <w:kern w:val="20"/>
      <w:sz w:val="36"/>
    </w:rPr>
  </w:style>
  <w:style w:type="character" w:customStyle="1" w:styleId="berschrift2-Zeichen">
    <w:name w:val="Überschrift 2 - Zeichen"/>
    <w:basedOn w:val="Absatz-Standardschriftart"/>
    <w:link w:val="berschrift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Zitat1">
    <w:name w:val="Zitat1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zeichen"/>
    <w:basedOn w:val="Absatz-Standardschriftart"/>
    <w:link w:val="Zitat1"/>
    <w:uiPriority w:val="9"/>
    <w:rPr>
      <w:i/>
      <w:iCs/>
      <w:color w:val="7E97AD" w:themeColor="accent1"/>
      <w:kern w:val="20"/>
      <w:sz w:val="28"/>
    </w:rPr>
  </w:style>
  <w:style w:type="paragraph" w:customStyle="1" w:styleId="Literaturverzeichnis1">
    <w:name w:val="Literaturverzeichnis1"/>
    <w:basedOn w:val="Standard"/>
    <w:next w:val="Standard"/>
    <w:uiPriority w:val="37"/>
    <w:semiHidden/>
    <w:unhideWhenUsed/>
  </w:style>
  <w:style w:type="paragraph" w:customStyle="1" w:styleId="Blocktext1">
    <w:name w:val="Blocktext1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Textkrper1">
    <w:name w:val="Textkörper1"/>
    <w:basedOn w:val="Standard"/>
    <w:link w:val="Textkrperzeichen"/>
    <w:uiPriority w:val="99"/>
    <w:semiHidden/>
    <w:unhideWhenUsed/>
    <w:pPr>
      <w:spacing w:after="120"/>
    </w:pPr>
  </w:style>
  <w:style w:type="character" w:customStyle="1" w:styleId="Textkrperzeichen">
    <w:name w:val="Textkörperzeichen"/>
    <w:basedOn w:val="Absatz-Standardschriftart"/>
    <w:link w:val="Textkrper1"/>
    <w:uiPriority w:val="99"/>
    <w:semiHidden/>
  </w:style>
  <w:style w:type="paragraph" w:customStyle="1" w:styleId="Textkrper21">
    <w:name w:val="Textkörper 21"/>
    <w:basedOn w:val="Standard"/>
    <w:link w:val="Textkrper2-Zeichen"/>
    <w:uiPriority w:val="99"/>
    <w:semiHidden/>
    <w:unhideWhenUsed/>
    <w:pPr>
      <w:spacing w:after="120" w:line="480" w:lineRule="auto"/>
    </w:pPr>
  </w:style>
  <w:style w:type="character" w:customStyle="1" w:styleId="Textkrper2-Zeichen">
    <w:name w:val="Textkörper 2 - Zeichen"/>
    <w:basedOn w:val="Absatz-Standardschriftart"/>
    <w:link w:val="Textkrper21"/>
    <w:uiPriority w:val="99"/>
    <w:semiHidden/>
  </w:style>
  <w:style w:type="paragraph" w:customStyle="1" w:styleId="Textkrper31">
    <w:name w:val="Textkörper 31"/>
    <w:basedOn w:val="Standard"/>
    <w:link w:val="Textkrper3-Zeichen"/>
    <w:uiPriority w:val="99"/>
    <w:semiHidden/>
    <w:unhideWhenUsed/>
    <w:pPr>
      <w:spacing w:after="120"/>
    </w:pPr>
    <w:rPr>
      <w:sz w:val="16"/>
    </w:rPr>
  </w:style>
  <w:style w:type="character" w:customStyle="1" w:styleId="Textkrper3-Zeichen">
    <w:name w:val="Textkörper 3 - Zeichen"/>
    <w:basedOn w:val="Absatz-Standardschriftart"/>
    <w:link w:val="Textkrper31"/>
    <w:uiPriority w:val="99"/>
    <w:semiHidden/>
    <w:rPr>
      <w:sz w:val="16"/>
    </w:rPr>
  </w:style>
  <w:style w:type="paragraph" w:customStyle="1" w:styleId="Textkrper-Erstzeileneinzug1">
    <w:name w:val="Textkörper-Erstzeileneinzug1"/>
    <w:basedOn w:val="Textkrper1"/>
    <w:link w:val="Textkrper-Erstzeileneinzug-Zeichen"/>
    <w:uiPriority w:val="99"/>
    <w:semiHidden/>
    <w:unhideWhenUsed/>
    <w:pPr>
      <w:spacing w:after="200"/>
      <w:ind w:firstLine="360"/>
    </w:pPr>
  </w:style>
  <w:style w:type="character" w:customStyle="1" w:styleId="Textkrper-Erstzeileneinzug-Zeichen">
    <w:name w:val="Textkörper-Erstzeileneinzug - Zeichen"/>
    <w:basedOn w:val="Textkrperzeichen"/>
    <w:link w:val="Textkrper-Erstzeileneinzug1"/>
    <w:uiPriority w:val="99"/>
    <w:semiHidden/>
  </w:style>
  <w:style w:type="paragraph" w:customStyle="1" w:styleId="Textkrper-Zeileneinzug1">
    <w:name w:val="Textkörper-Zeileneinzug1"/>
    <w:basedOn w:val="Standard"/>
    <w:link w:val="Textkrper-Zeileneinzug-Zeichen"/>
    <w:uiPriority w:val="99"/>
    <w:semiHidden/>
    <w:unhideWhenUsed/>
    <w:pPr>
      <w:spacing w:after="120"/>
      <w:ind w:left="360"/>
    </w:pPr>
  </w:style>
  <w:style w:type="character" w:customStyle="1" w:styleId="Textkrper-Zeileneinzug-Zeichen">
    <w:name w:val="Textkörper-Zeileneinzug - Zeichen"/>
    <w:basedOn w:val="Absatz-Standardschriftart"/>
    <w:link w:val="Textkrper-Zeileneinzug1"/>
    <w:uiPriority w:val="99"/>
    <w:semiHidden/>
  </w:style>
  <w:style w:type="paragraph" w:customStyle="1" w:styleId="Textkrper-Erstzeileneinzug21">
    <w:name w:val="Textkörper-Erstzeileneinzug 21"/>
    <w:basedOn w:val="Textkrper-Zeileneinzug1"/>
    <w:link w:val="Textkrper-Erstzeileneinzug2-Zeichen"/>
    <w:uiPriority w:val="99"/>
    <w:semiHidden/>
    <w:unhideWhenUsed/>
    <w:pPr>
      <w:spacing w:after="200"/>
      <w:ind w:firstLine="360"/>
    </w:pPr>
  </w:style>
  <w:style w:type="character" w:customStyle="1" w:styleId="Textkrper-Erstzeileneinzug2-Zeichen">
    <w:name w:val="Textkörper-Erstzeileneinzug 2 - Zeichen"/>
    <w:basedOn w:val="Textkrper-Zeileneinzug-Zeichen"/>
    <w:link w:val="Textkrper-Erstzeileneinzug21"/>
    <w:uiPriority w:val="99"/>
    <w:semiHidden/>
  </w:style>
  <w:style w:type="paragraph" w:customStyle="1" w:styleId="Textkrper-Einzug21">
    <w:name w:val="Textkörper-Einzug 21"/>
    <w:basedOn w:val="Standard"/>
    <w:link w:val="Textkrper-Einzug2-Zeiche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-Zeichen">
    <w:name w:val="Textkörper-Einzug 2 - Zeichen"/>
    <w:basedOn w:val="Absatz-Standardschriftart"/>
    <w:link w:val="Textkrper-Einzug21"/>
    <w:uiPriority w:val="99"/>
    <w:semiHidden/>
  </w:style>
  <w:style w:type="paragraph" w:customStyle="1" w:styleId="Textkrper-Einzug31">
    <w:name w:val="Textkörper-Einzug 31"/>
    <w:basedOn w:val="Standard"/>
    <w:link w:val="Textkrper-Einzug3-Zeiche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-Zeichen">
    <w:name w:val="Textkörper-Einzug 3 - Zeichen"/>
    <w:basedOn w:val="Absatz-Standardschriftart"/>
    <w:link w:val="Textkrper-Einzug31"/>
    <w:uiPriority w:val="99"/>
    <w:semiHidden/>
    <w:rPr>
      <w:sz w:val="16"/>
    </w:rPr>
  </w:style>
  <w:style w:type="character" w:customStyle="1" w:styleId="Buchtitel1">
    <w:name w:val="Buchtitel1"/>
    <w:basedOn w:val="Absatz-Standardschriftart"/>
    <w:uiPriority w:val="33"/>
    <w:semiHidden/>
    <w:unhideWhenUsed/>
    <w:rPr>
      <w:b/>
      <w:bCs/>
      <w:smallCaps/>
      <w:spacing w:val="5"/>
    </w:rPr>
  </w:style>
  <w:style w:type="paragraph" w:customStyle="1" w:styleId="Beschriftung1">
    <w:name w:val="Beschriftung1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Gruformel1">
    <w:name w:val="Grußformel1"/>
    <w:basedOn w:val="Standard"/>
    <w:link w:val="Gruformelzeichen"/>
    <w:uiPriority w:val="99"/>
    <w:semiHidden/>
    <w:unhideWhenUsed/>
    <w:pPr>
      <w:spacing w:after="0" w:line="240" w:lineRule="auto"/>
      <w:ind w:left="4320"/>
    </w:pPr>
  </w:style>
  <w:style w:type="character" w:customStyle="1" w:styleId="Gruformelzeichen">
    <w:name w:val="Grußformelzeichen"/>
    <w:basedOn w:val="Absatz-Standardschriftart"/>
    <w:link w:val="Gruformel1"/>
    <w:uiPriority w:val="99"/>
    <w:semiHidden/>
  </w:style>
  <w:style w:type="table" w:customStyle="1" w:styleId="FarbigesGitternetz">
    <w:name w:val="Farbiges Gitternetz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Gitternetz-Akzent1">
    <w:name w:val="Farbiges Gitternetz - 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Gitternetz-Akzent2">
    <w:name w:val="Farbiges Gitternetz - 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Gitternetz-Akzent3">
    <w:name w:val="Farbiges Gitternetz - 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Gitternetz-Akzent4">
    <w:name w:val="Farbiges Gitternetz - 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Gitternetz-Akzent5">
    <w:name w:val="Farbiges Gitternetz - 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Gitternetz-Akzent6">
    <w:name w:val="Farbiges Gitternetz - 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FarbigeListe1">
    <w:name w:val="Farbige Liste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-Akzent11">
    <w:name w:val="Farbige Liste - Akzent 1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-Akzent21">
    <w:name w:val="Farbige Liste - Akzent 2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-Akzent31">
    <w:name w:val="Farbige Liste - Akzent 3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-Akzent41">
    <w:name w:val="Farbige Liste - Akzent 4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-Akzent51">
    <w:name w:val="Farbige Liste - Akzent 5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-Akzent61">
    <w:name w:val="Farbige Liste - Akzent 6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11">
    <w:name w:val="Farbige Schattierung - Akzent 1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21">
    <w:name w:val="Farbige Schattierung - Akzent 2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31">
    <w:name w:val="Farbige Schattierung - Akzent 3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-Akzent41">
    <w:name w:val="Farbige Schattierung - Akzent 4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51">
    <w:name w:val="Farbige Schattierung - Akzent 5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61">
    <w:name w:val="Farbige Schattierung - Akzent 6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zeichen"/>
    <w:basedOn w:val="Kommentartextzeichen"/>
    <w:link w:val="Anmerkungsthema"/>
    <w:uiPriority w:val="99"/>
    <w:semiHidden/>
    <w:rPr>
      <w:b/>
      <w:bCs/>
      <w:sz w:val="20"/>
    </w:rPr>
  </w:style>
  <w:style w:type="table" w:customStyle="1" w:styleId="DunkleListe1">
    <w:name w:val="Dunkle Liste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-Akzent11">
    <w:name w:val="Dunkle Liste - Akzent 1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-Akzent21">
    <w:name w:val="Dunkle Liste - Akzent 2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-Akzent31">
    <w:name w:val="Dunkle Liste - Akzent 3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-Akzent41">
    <w:name w:val="Dunkle Liste - Akzent 4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-Akzent51">
    <w:name w:val="Dunkle Liste - Akzent 5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-Akzent61">
    <w:name w:val="Dunkle Liste - Akzent 6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Standard"/>
    <w:next w:val="Standard"/>
    <w:link w:val="Datumszeichen"/>
    <w:uiPriority w:val="99"/>
    <w:semiHidden/>
    <w:unhideWhenUsed/>
  </w:style>
  <w:style w:type="character" w:customStyle="1" w:styleId="Datumszeichen">
    <w:name w:val="Datumszeichen"/>
    <w:basedOn w:val="Absatz-Standardschriftart"/>
    <w:link w:val="Datum1"/>
    <w:uiPriority w:val="99"/>
    <w:semiHidden/>
  </w:style>
  <w:style w:type="paragraph" w:customStyle="1" w:styleId="Dokumentstruktur1">
    <w:name w:val="Dokumentstruktur1"/>
    <w:basedOn w:val="Standard"/>
    <w:link w:val="Dokumentstruktur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eichen">
    <w:name w:val="Dokumentstrukturzeichen"/>
    <w:basedOn w:val="Absatz-Standardschriftart"/>
    <w:link w:val="Dokumentstruktur1"/>
    <w:uiPriority w:val="99"/>
    <w:semiHidden/>
    <w:rPr>
      <w:rFonts w:ascii="Tahoma" w:hAnsi="Tahoma" w:cs="Tahoma"/>
      <w:sz w:val="16"/>
    </w:rPr>
  </w:style>
  <w:style w:type="paragraph" w:customStyle="1" w:styleId="E-Mail-Signatur1">
    <w:name w:val="E-Mail-Signatur1"/>
    <w:basedOn w:val="Standard"/>
    <w:link w:val="E-Mail-Signatur-Zeichen"/>
    <w:uiPriority w:val="99"/>
    <w:semiHidden/>
    <w:unhideWhenUsed/>
    <w:pPr>
      <w:spacing w:after="0" w:line="240" w:lineRule="auto"/>
    </w:pPr>
  </w:style>
  <w:style w:type="character" w:customStyle="1" w:styleId="E-Mail-Signatur-Zeichen">
    <w:name w:val="E-Mail-Signatur - Zeichen"/>
    <w:basedOn w:val="Absatz-Standardschriftart"/>
    <w:link w:val="E-Mail-Signatur1"/>
    <w:uiPriority w:val="99"/>
    <w:semiHidden/>
  </w:style>
  <w:style w:type="character" w:customStyle="1" w:styleId="Hervorhebung1">
    <w:name w:val="Hervorhebung1"/>
    <w:basedOn w:val="Absatz-Standardschriftart"/>
    <w:uiPriority w:val="20"/>
    <w:semiHidden/>
    <w:unhideWhenUsed/>
    <w:rPr>
      <w:i/>
      <w:iCs/>
    </w:rPr>
  </w:style>
  <w:style w:type="character" w:customStyle="1" w:styleId="Endnotenzeichen1">
    <w:name w:val="End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Endnotentext1">
    <w:name w:val="Endnotentext1"/>
    <w:basedOn w:val="Standard"/>
    <w:link w:val="Endnotentext-Zeichen"/>
    <w:uiPriority w:val="99"/>
    <w:semiHidden/>
    <w:unhideWhenUsed/>
    <w:pPr>
      <w:spacing w:after="0" w:line="240" w:lineRule="auto"/>
    </w:pPr>
  </w:style>
  <w:style w:type="character" w:customStyle="1" w:styleId="Endnotentext-Zeichen">
    <w:name w:val="Endnotentext-Zeichen"/>
    <w:basedOn w:val="Absatz-Standardschriftart"/>
    <w:link w:val="Endnotentext1"/>
    <w:uiPriority w:val="99"/>
    <w:semiHidden/>
    <w:rPr>
      <w:sz w:val="20"/>
    </w:rPr>
  </w:style>
  <w:style w:type="paragraph" w:customStyle="1" w:styleId="Umschlagadresse1">
    <w:name w:val="Umschlagadresse1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Umschlagabsenderadresse1">
    <w:name w:val="Umschlagabsenderadresse1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customStyle="1" w:styleId="Funotenzeichen1">
    <w:name w:val="Fuß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Funotentext1">
    <w:name w:val="Fußnotentext1"/>
    <w:basedOn w:val="Standard"/>
    <w:link w:val="Funotentext-Zeichen"/>
    <w:uiPriority w:val="99"/>
    <w:semiHidden/>
    <w:unhideWhenUsed/>
    <w:pPr>
      <w:spacing w:after="0" w:line="240" w:lineRule="auto"/>
    </w:pPr>
  </w:style>
  <w:style w:type="character" w:customStyle="1" w:styleId="Funotentext-Zeichen">
    <w:name w:val="Fußnotentext-Zeichen"/>
    <w:basedOn w:val="Absatz-Standardschriftart"/>
    <w:link w:val="Funotentext1"/>
    <w:uiPriority w:val="99"/>
    <w:semiHidden/>
    <w:rPr>
      <w:sz w:val="20"/>
    </w:rPr>
  </w:style>
  <w:style w:type="character" w:customStyle="1" w:styleId="berschrift3-Zeichen">
    <w:name w:val="Überschrift 3 - Zeichen"/>
    <w:basedOn w:val="Absatz-Standardschriftart"/>
    <w:link w:val="berschrift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-Zeichen">
    <w:name w:val="Überschrift 4 - Zeichen"/>
    <w:basedOn w:val="Absatz-Standardschriftart"/>
    <w:link w:val="berschrift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-Zeichen">
    <w:name w:val="Überschrift 5 - Zeichen"/>
    <w:basedOn w:val="Absatz-Standardschriftart"/>
    <w:link w:val="berschrift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-Zeichen">
    <w:name w:val="Überschrift 6 - Zeichen"/>
    <w:basedOn w:val="Absatz-Standardschriftart"/>
    <w:link w:val="berschrift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-Zeichen">
    <w:name w:val="Überschrift 7 - Zeichen"/>
    <w:basedOn w:val="Absatz-Standardschriftart"/>
    <w:link w:val="berschrift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-Zeichen">
    <w:name w:val="Überschrift 8 - Zeichen"/>
    <w:basedOn w:val="Absatz-Standardschriftart"/>
    <w:link w:val="berschrift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-Zeichen">
    <w:name w:val="Überschrift 9 - Zeichen"/>
    <w:basedOn w:val="Absatz-Standardschriftart"/>
    <w:link w:val="berschrift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ym1">
    <w:name w:val="HTML Akronym1"/>
    <w:basedOn w:val="Absatz-Standardschriftart"/>
    <w:uiPriority w:val="99"/>
    <w:semiHidden/>
    <w:unhideWhenUsed/>
  </w:style>
  <w:style w:type="paragraph" w:customStyle="1" w:styleId="HTMLAdresse1">
    <w:name w:val="HTML Adresse1"/>
    <w:basedOn w:val="Standard"/>
    <w:link w:val="HTMLAdresse-Zeiche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-Zeichen">
    <w:name w:val="HTML Adresse - Zeichen"/>
    <w:basedOn w:val="Absatz-Standardschriftart"/>
    <w:link w:val="HTMLAdresse1"/>
    <w:uiPriority w:val="99"/>
    <w:semiHidden/>
    <w:rPr>
      <w:i/>
      <w:iCs/>
    </w:rPr>
  </w:style>
  <w:style w:type="character" w:customStyle="1" w:styleId="HTMLZitat1">
    <w:name w:val="HTML Zitat1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customStyle="1" w:styleId="HTMLTastatur1">
    <w:name w:val="HTML Tastatur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customStyle="1" w:styleId="HTMLVorformatiert1">
    <w:name w:val="HTML Vorformatiert1"/>
    <w:basedOn w:val="Standard"/>
    <w:link w:val="HTMLVorformatiert-Zeiche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-Zeichen">
    <w:name w:val="HTML Vorformatiert - Zeichen"/>
    <w:basedOn w:val="Absatz-Standardschriftart"/>
    <w:link w:val="HTMLVorformatiert1"/>
    <w:uiPriority w:val="99"/>
    <w:semiHidden/>
    <w:rPr>
      <w:rFonts w:ascii="Consolas" w:hAnsi="Consolas" w:cs="Consolas"/>
      <w:sz w:val="20"/>
    </w:rPr>
  </w:style>
  <w:style w:type="character" w:customStyle="1" w:styleId="HTMLBeispiel1">
    <w:name w:val="HTML Beispiel1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customStyle="1" w:styleId="HTMLSchreibmaschine1">
    <w:name w:val="HTML Schreibmaschine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Indexberschrift1">
    <w:name w:val="Indexüberschrift1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IntensiveHervorhebung1">
    <w:name w:val="Intensive Hervorhebung1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IntensivesZitat1">
    <w:name w:val="Intensives Zitat1"/>
    <w:basedOn w:val="Standard"/>
    <w:next w:val="Standard"/>
    <w:link w:val="IntensivesZitatzeiche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eichen">
    <w:name w:val="Intensives Zitatzeichen"/>
    <w:basedOn w:val="Absatz-Standardschriftart"/>
    <w:link w:val="IntensivesZitat1"/>
    <w:uiPriority w:val="30"/>
    <w:semiHidden/>
    <w:rPr>
      <w:b/>
      <w:bCs/>
      <w:i/>
      <w:iCs/>
      <w:color w:val="7E97AD" w:themeColor="accent1"/>
    </w:rPr>
  </w:style>
  <w:style w:type="character" w:customStyle="1" w:styleId="IntensiverVerweis1">
    <w:name w:val="Intensiver Verweis1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HellesGitternetz">
    <w:name w:val="Helles Gitternetz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Gitternetz-Akzent1">
    <w:name w:val="Helles Gitternetz - 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Gitternetz-Akzent2">
    <w:name w:val="Helles Gitternetz - 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Gitternetz-Akzent3">
    <w:name w:val="Helles Gitternetz - 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Gitternetz-Akzent4">
    <w:name w:val="Helles Gitternetz - 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Gitternetz-Akzent5">
    <w:name w:val="Helles Gitternetz - 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Gitternetz-Akzent6">
    <w:name w:val="Helles Gitternetz - 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HelleListe1">
    <w:name w:val="Helle Liste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-Akzent21">
    <w:name w:val="Helle Liste - Akzent 2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-Akzent31">
    <w:name w:val="Helle Liste - Akzent 3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-Akzent41">
    <w:name w:val="Helle Liste - Akzent 4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-Akzent51">
    <w:name w:val="Helle Liste - Akzent 5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-Akzent61">
    <w:name w:val="Helle Liste - Akzent 6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2">
    <w:name w:val="Helle Schattierung2"/>
    <w:aliases w:val="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3">
    <w:name w:val="Helle Schattierung3"/>
    <w:aliases w:val="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4">
    <w:name w:val="Helle Schattierung4"/>
    <w:aliases w:val="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5">
    <w:name w:val="Helle Schattierung5"/>
    <w:aliases w:val="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6">
    <w:name w:val="Helle Schattierung6"/>
    <w:aliases w:val="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7">
    <w:name w:val="Helle Schattierung7"/>
    <w:aliases w:val="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Zeilennummer1">
    <w:name w:val="Zeilennummer1"/>
    <w:basedOn w:val="Absatz-Standardschriftart"/>
    <w:uiPriority w:val="99"/>
    <w:semiHidden/>
    <w:unhideWhenUsed/>
  </w:style>
  <w:style w:type="paragraph" w:customStyle="1" w:styleId="Liste1">
    <w:name w:val="Liste1"/>
    <w:basedOn w:val="Standard"/>
    <w:uiPriority w:val="99"/>
    <w:semiHidden/>
    <w:unhideWhenUsed/>
    <w:pPr>
      <w:ind w:left="360" w:hanging="360"/>
      <w:contextualSpacing/>
    </w:pPr>
  </w:style>
  <w:style w:type="paragraph" w:customStyle="1" w:styleId="Liste21">
    <w:name w:val="Liste 21"/>
    <w:basedOn w:val="Standard"/>
    <w:uiPriority w:val="99"/>
    <w:semiHidden/>
    <w:unhideWhenUsed/>
    <w:pPr>
      <w:ind w:left="720" w:hanging="360"/>
      <w:contextualSpacing/>
    </w:pPr>
  </w:style>
  <w:style w:type="paragraph" w:customStyle="1" w:styleId="Liste31">
    <w:name w:val="Liste 31"/>
    <w:basedOn w:val="Standard"/>
    <w:uiPriority w:val="99"/>
    <w:semiHidden/>
    <w:unhideWhenUsed/>
    <w:pPr>
      <w:ind w:left="1080" w:hanging="360"/>
      <w:contextualSpacing/>
    </w:pPr>
  </w:style>
  <w:style w:type="paragraph" w:customStyle="1" w:styleId="Liste41">
    <w:name w:val="Liste 41"/>
    <w:basedOn w:val="Standard"/>
    <w:uiPriority w:val="99"/>
    <w:semiHidden/>
    <w:unhideWhenUsed/>
    <w:pPr>
      <w:ind w:left="1440" w:hanging="360"/>
      <w:contextualSpacing/>
    </w:pPr>
  </w:style>
  <w:style w:type="paragraph" w:customStyle="1" w:styleId="Liste51">
    <w:name w:val="Liste 51"/>
    <w:basedOn w:val="Standard"/>
    <w:uiPriority w:val="99"/>
    <w:semiHidden/>
    <w:unhideWhenUsed/>
    <w:pPr>
      <w:ind w:left="1800" w:hanging="360"/>
      <w:contextualSpacing/>
    </w:pPr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after="40"/>
    </w:pPr>
  </w:style>
  <w:style w:type="paragraph" w:customStyle="1" w:styleId="Aufzhlungszeichen21">
    <w:name w:val="Aufzählungszeichen 21"/>
    <w:basedOn w:val="Standard"/>
    <w:uiPriority w:val="99"/>
    <w:semiHidden/>
    <w:unhideWhenUsed/>
    <w:pPr>
      <w:numPr>
        <w:numId w:val="2"/>
      </w:numPr>
      <w:contextualSpacing/>
    </w:pPr>
  </w:style>
  <w:style w:type="paragraph" w:customStyle="1" w:styleId="Aufzhlungszeichen31">
    <w:name w:val="Aufzählungszeichen 31"/>
    <w:basedOn w:val="Standard"/>
    <w:uiPriority w:val="99"/>
    <w:semiHidden/>
    <w:unhideWhenUsed/>
    <w:pPr>
      <w:numPr>
        <w:numId w:val="3"/>
      </w:numPr>
      <w:contextualSpacing/>
    </w:pPr>
  </w:style>
  <w:style w:type="paragraph" w:customStyle="1" w:styleId="Aufzhlungszeichen41">
    <w:name w:val="Aufzählungszeichen 41"/>
    <w:basedOn w:val="Standard"/>
    <w:uiPriority w:val="99"/>
    <w:semiHidden/>
    <w:unhideWhenUsed/>
    <w:pPr>
      <w:numPr>
        <w:numId w:val="4"/>
      </w:numPr>
      <w:contextualSpacing/>
    </w:pPr>
  </w:style>
  <w:style w:type="paragraph" w:customStyle="1" w:styleId="Aufzhlungszeichen51">
    <w:name w:val="Aufzählungszeichen 51"/>
    <w:basedOn w:val="Standard"/>
    <w:uiPriority w:val="99"/>
    <w:semiHidden/>
    <w:unhideWhenUsed/>
    <w:pPr>
      <w:numPr>
        <w:numId w:val="5"/>
      </w:numPr>
      <w:contextualSpacing/>
    </w:pPr>
  </w:style>
  <w:style w:type="paragraph" w:customStyle="1" w:styleId="Listenfortsetzung1">
    <w:name w:val="Listenfortsetzung1"/>
    <w:basedOn w:val="Standard"/>
    <w:uiPriority w:val="99"/>
    <w:semiHidden/>
    <w:unhideWhenUsed/>
    <w:pPr>
      <w:spacing w:after="120"/>
      <w:ind w:left="360"/>
      <w:contextualSpacing/>
    </w:pPr>
  </w:style>
  <w:style w:type="paragraph" w:customStyle="1" w:styleId="Listenfortsetzung21">
    <w:name w:val="Listenfortsetzung 21"/>
    <w:basedOn w:val="Standard"/>
    <w:uiPriority w:val="99"/>
    <w:semiHidden/>
    <w:unhideWhenUsed/>
    <w:pPr>
      <w:spacing w:after="120"/>
      <w:ind w:left="720"/>
      <w:contextualSpacing/>
    </w:pPr>
  </w:style>
  <w:style w:type="paragraph" w:customStyle="1" w:styleId="Listenfortsetzung31">
    <w:name w:val="Listenfortsetzung 31"/>
    <w:basedOn w:val="Standard"/>
    <w:uiPriority w:val="99"/>
    <w:semiHidden/>
    <w:unhideWhenUsed/>
    <w:pPr>
      <w:spacing w:after="120"/>
      <w:ind w:left="1080"/>
      <w:contextualSpacing/>
    </w:pPr>
  </w:style>
  <w:style w:type="paragraph" w:customStyle="1" w:styleId="Listenfortsetzung41">
    <w:name w:val="Listenfortsetzung 41"/>
    <w:basedOn w:val="Standard"/>
    <w:uiPriority w:val="99"/>
    <w:semiHidden/>
    <w:unhideWhenUsed/>
    <w:pPr>
      <w:spacing w:after="120"/>
      <w:ind w:left="1440"/>
      <w:contextualSpacing/>
    </w:pPr>
  </w:style>
  <w:style w:type="paragraph" w:customStyle="1" w:styleId="Listenfortsetzung51">
    <w:name w:val="Listenfortsetzung 51"/>
    <w:basedOn w:val="Standard"/>
    <w:uiPriority w:val="99"/>
    <w:semiHidden/>
    <w:unhideWhenUsed/>
    <w:pPr>
      <w:spacing w:after="120"/>
      <w:ind w:left="1800"/>
      <w:contextualSpacing/>
    </w:pPr>
  </w:style>
  <w:style w:type="paragraph" w:customStyle="1" w:styleId="Listennummer1">
    <w:name w:val="Listennummer1"/>
    <w:basedOn w:val="Standard"/>
    <w:uiPriority w:val="1"/>
    <w:unhideWhenUsed/>
    <w:qFormat/>
    <w:pPr>
      <w:numPr>
        <w:numId w:val="19"/>
      </w:numPr>
      <w:contextualSpacing/>
    </w:pPr>
  </w:style>
  <w:style w:type="paragraph" w:customStyle="1" w:styleId="Listennummer21">
    <w:name w:val="Listennummer 21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stennummer31">
    <w:name w:val="Listennummer 31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stennummer41">
    <w:name w:val="Listennummer 41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ennummer51">
    <w:name w:val="Listennummer 51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Listenabsatz1">
    <w:name w:val="Listenabsatz1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customStyle="1" w:styleId="MittleresGitternetz1">
    <w:name w:val="Mittleres Gitternetz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Gitternetz1-Akzent1">
    <w:name w:val="Mittleres Gitternetz 1 - 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Gitternetz1-Akzent2">
    <w:name w:val="Mittleres Gitternetz 1 - 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Gitternetz1-Akzent3">
    <w:name w:val="Mittleres Gitternetz 1 - 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Gitternetz1-Akzent4">
    <w:name w:val="Mittleres Gitternetz 1 - 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Gitternetz1-Akzent5">
    <w:name w:val="Mittleres Gitternetz 1 - 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Gitternetz1-Akzent6">
    <w:name w:val="Mittleres Gitternetz 1 - 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ittleresGitternetz2">
    <w:name w:val="Mittleres Gitternetz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1">
    <w:name w:val="Mittleres Gitternetz 2 - 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2">
    <w:name w:val="Mittleres Gitternetz 2 - 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3">
    <w:name w:val="Mittleres Gitternetz 2 - 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4">
    <w:name w:val="Mittleres Gitternetz 2 - 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5">
    <w:name w:val="Mittleres Gitternetz 2 - 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6">
    <w:name w:val="Mittleres Gitternetz 2 - 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3">
    <w:name w:val="Mittleres Gitternetz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Gitternetz3-Akzent1">
    <w:name w:val="Mittleres Gitternetz 3 - 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Gitternetz3-Akzent2">
    <w:name w:val="Mittleres Gitternetz 3 - 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Gitternetz3-Akzent3">
    <w:name w:val="Mittleres Gitternetz 3 - 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Gitternetz3-Akzent4">
    <w:name w:val="Mittleres Gitternetz 3 - 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Gitternetz3-Akzent5">
    <w:name w:val="Mittleres Gitternetz 3 - 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Gitternetz3-Akzent6">
    <w:name w:val="Mittleres Gitternetz 3 - 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ittlereListe11">
    <w:name w:val="Mittlere Liste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-Akzent21">
    <w:name w:val="Mittlere Liste 1 - Akzent 2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-Akzent31">
    <w:name w:val="Mittlere Liste 1 - Akzent 3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-Akzent41">
    <w:name w:val="Mittlere Liste 1 - Akzent 4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-Akzent51">
    <w:name w:val="Mittlere Liste 1 - Akzent 5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-Akzent61">
    <w:name w:val="Mittlere Liste 1 - Akzent 6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11">
    <w:name w:val="Mittlere Liste 2 - Akzent 1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21">
    <w:name w:val="Mittlere Liste 2 - Akzent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31">
    <w:name w:val="Mittlere Liste 2 - Akzent 3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41">
    <w:name w:val="Mittlere Liste 2 - Akzent 4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51">
    <w:name w:val="Mittlere Liste 2 - Akzent 5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61">
    <w:name w:val="Mittlere Liste 2 - Akzent 6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21">
    <w:name w:val="Mittlere Schattierung 1 - Akzent 2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31">
    <w:name w:val="Mittlere Schattierung 1 - Akzent 3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41">
    <w:name w:val="Mittlere Schattierung 1 - Akzent 4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51">
    <w:name w:val="Mittlere Schattierung 1 - Akzent 5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61">
    <w:name w:val="Mittlere Schattierung 1 - Akzent 6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21">
    <w:name w:val="Mittlere Schattierung 2 - Akzent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31">
    <w:name w:val="Mittlere Schattierung 2 - Akzent 3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41">
    <w:name w:val="Mittlere Schattierung 2 - Akzent 4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51">
    <w:name w:val="Mittlere Schattierung 2 - Akzent 5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61">
    <w:name w:val="Mittlere Schattierung 2 - Akzent 6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achrichtenkopf1">
    <w:name w:val="Nachrichtenkopf1"/>
    <w:basedOn w:val="Standard"/>
    <w:link w:val="Nachrichtenkopfzeiche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eichen">
    <w:name w:val="Nachrichtenkopfzeichen"/>
    <w:basedOn w:val="Absatz-Standardschriftart"/>
    <w:link w:val="Nachrichtenkopf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StandardWeb1">
    <w:name w:val="Standard (Web)1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Standardeinzug1">
    <w:name w:val="Standardeinzug1"/>
    <w:basedOn w:val="Standard"/>
    <w:uiPriority w:val="99"/>
    <w:semiHidden/>
    <w:unhideWhenUsed/>
    <w:pPr>
      <w:ind w:left="720"/>
    </w:pPr>
  </w:style>
  <w:style w:type="paragraph" w:customStyle="1" w:styleId="Fu-Endnotenberschrift1">
    <w:name w:val="Fuß/-Endnotenüberschrift1"/>
    <w:basedOn w:val="Standard"/>
    <w:next w:val="Standard"/>
    <w:link w:val="Fu-Endnotenberschrift-Zeichen"/>
    <w:uiPriority w:val="99"/>
    <w:semiHidden/>
    <w:unhideWhenUsed/>
    <w:pPr>
      <w:spacing w:after="0" w:line="240" w:lineRule="auto"/>
    </w:pPr>
  </w:style>
  <w:style w:type="character" w:customStyle="1" w:styleId="Fu-Endnotenberschrift-Zeichen">
    <w:name w:val="Fuß/-Endnotenüberschrift - Zeichen"/>
    <w:basedOn w:val="Absatz-Standardschriftart"/>
    <w:link w:val="Fu-Endnotenberschrift1"/>
    <w:uiPriority w:val="99"/>
    <w:semiHidden/>
  </w:style>
  <w:style w:type="character" w:customStyle="1" w:styleId="Seitenzahl1">
    <w:name w:val="Seitenzahl1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-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-Zeichen">
    <w:name w:val="Einfacher Text -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customStyle="1" w:styleId="Anrede1">
    <w:name w:val="Anrede1"/>
    <w:basedOn w:val="Standard"/>
    <w:next w:val="Standard"/>
    <w:link w:val="Anredezeichen"/>
    <w:uiPriority w:val="99"/>
    <w:semiHidden/>
    <w:unhideWhenUsed/>
  </w:style>
  <w:style w:type="character" w:customStyle="1" w:styleId="Anredezeichen">
    <w:name w:val="Anredezeichen"/>
    <w:basedOn w:val="Absatz-Standardschriftart"/>
    <w:link w:val="Anrede1"/>
    <w:uiPriority w:val="99"/>
    <w:semiHidden/>
  </w:style>
  <w:style w:type="paragraph" w:customStyle="1" w:styleId="Signatur">
    <w:name w:val="Signatur"/>
    <w:basedOn w:val="Standard"/>
    <w:link w:val="Signaturzeichen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9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customStyle="1" w:styleId="Untertitel1">
    <w:name w:val="Untertitel1"/>
    <w:basedOn w:val="Standard"/>
    <w:next w:val="Standard"/>
    <w:link w:val="Untertitelzeichen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Untertitelzeichen">
    <w:name w:val="Untertitelzeichen"/>
    <w:basedOn w:val="Absatz-Standardschriftart"/>
    <w:link w:val="Untertite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chwacherVerweis1">
    <w:name w:val="Schwacher Verweis1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le3D-Effekt11">
    <w:name w:val="Tabelle 3D-Effekt 1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21">
    <w:name w:val="Tabelle 3D-Effekt 2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31">
    <w:name w:val="Tabelle 3D-Effekt 3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11">
    <w:name w:val="Tabelle Klassis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21">
    <w:name w:val="Tabelle Klassisch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31">
    <w:name w:val="Tabelle Klassisch 31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41">
    <w:name w:val="Tabelle Klassisch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11">
    <w:name w:val="Tabelle Farbig 1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21">
    <w:name w:val="Tabelle Farbig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31">
    <w:name w:val="Tabelle Farbig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alten11">
    <w:name w:val="Tabelle Spalten 1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21">
    <w:name w:val="Tabelle Spalten 2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31">
    <w:name w:val="Tabelle Spalten 3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41">
    <w:name w:val="Tabelle Spalten 4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leSpalten51">
    <w:name w:val="Tabelle Spalten 5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leAktuell1">
    <w:name w:val="Tabelle Aktuell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Elegant1">
    <w:name w:val="Tabelle Elegant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1">
    <w:name w:val="Tabelle Gitternetz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2">
    <w:name w:val="Tabelle Gitternetz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3">
    <w:name w:val="Tabelle Gitternetz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4">
    <w:name w:val="Tabelle Gitternetz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5">
    <w:name w:val="Tabelle Gitternetz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6">
    <w:name w:val="Tabelle Gitternetz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7">
    <w:name w:val="Tabelle Gitternetz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8">
    <w:name w:val="Tabelle Gitternetz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11">
    <w:name w:val="Tabelle Liste 1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21">
    <w:name w:val="Tabelle Liste 21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31">
    <w:name w:val="Tabelle Liste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41">
    <w:name w:val="Tabelle Liste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leListe51">
    <w:name w:val="Tabelle Liste 5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61">
    <w:name w:val="Tabelle Liste 6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leListe71">
    <w:name w:val="Tabelle Liste 7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leListe81">
    <w:name w:val="Tabelle Liste 8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Rechtsgrundlagenverzeichnis1">
    <w:name w:val="Rechtsgrundlagenverzeichnis1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customStyle="1" w:styleId="Abbildungsverzeichnis1">
    <w:name w:val="Abbildungsverzeichnis1"/>
    <w:basedOn w:val="Standard"/>
    <w:next w:val="Standard"/>
    <w:uiPriority w:val="99"/>
    <w:semiHidden/>
    <w:unhideWhenUsed/>
    <w:pPr>
      <w:spacing w:after="0"/>
    </w:pPr>
  </w:style>
  <w:style w:type="table" w:customStyle="1" w:styleId="TabelleProfessionell1">
    <w:name w:val="Tabelle Professionell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Einfach11">
    <w:name w:val="Tabelle Einfa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21">
    <w:name w:val="Tabelle Einfach 21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31">
    <w:name w:val="Tabelle Einfach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ezial11">
    <w:name w:val="Tabelle Spezial 1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ezial21">
    <w:name w:val="Tabelle Spezial 21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design1">
    <w:name w:val="Tabellendesign1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Web11">
    <w:name w:val="Tabelle Web 1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21">
    <w:name w:val="Tabelle Web 2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31">
    <w:name w:val="Tabelle Web 3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1">
    <w:name w:val="Titel1"/>
    <w:basedOn w:val="Standard"/>
    <w:next w:val="Standard"/>
    <w:link w:val="Titelzeichen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elzeichen">
    <w:name w:val="Titelzeichen"/>
    <w:basedOn w:val="Absatz-Standardschriftart"/>
    <w:link w:val="Titel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Inhaltsverzeichnisberschrift1">
    <w:name w:val="Inhaltsverzeichnisüberschrift1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customStyle="1" w:styleId="Inhaltsverzeichnisberschrift2">
    <w:name w:val="Inhaltsverzeichnisüberschrift2"/>
    <w:basedOn w:val="berschrift11"/>
    <w:next w:val="Standard"/>
    <w:uiPriority w:val="39"/>
    <w:unhideWhenUsed/>
    <w:qFormat/>
    <w:pPr>
      <w:outlineLvl w:val="9"/>
    </w:pPr>
  </w:style>
  <w:style w:type="character" w:customStyle="1" w:styleId="KeinLeerraum-Zeichen">
    <w:name w:val="Kein Leerraum - Zeichen"/>
    <w:basedOn w:val="Absatz-Standardschriftart"/>
    <w:link w:val="KeinLeerraum1"/>
    <w:uiPriority w:val="1"/>
  </w:style>
  <w:style w:type="paragraph" w:customStyle="1" w:styleId="Tabellenberschrift">
    <w:name w:val="Tabellenüberschrift"/>
    <w:basedOn w:val="Standard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ellentextdezimal">
    <w:name w:val="Tabellentext dezimal"/>
    <w:basedOn w:val="Standard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9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8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386F"/>
    <w:rPr>
      <w:rFonts w:ascii="Tahoma" w:hAnsi="Tahoma" w:cs="Tahoma"/>
      <w:kern w:val="20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9A7"/>
    <w:rPr>
      <w:kern w:val="20"/>
    </w:rPr>
  </w:style>
  <w:style w:type="paragraph" w:styleId="Fuzeile">
    <w:name w:val="footer"/>
    <w:basedOn w:val="Standard"/>
    <w:link w:val="Fu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9A7"/>
    <w:rPr>
      <w:kern w:val="20"/>
    </w:rPr>
  </w:style>
  <w:style w:type="character" w:customStyle="1" w:styleId="berschrift1Zchn">
    <w:name w:val="Überschrift 1 Zchn"/>
    <w:basedOn w:val="Absatz-Standardschriftart"/>
    <w:link w:val="berschrift1"/>
    <w:rsid w:val="000559A7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559A7"/>
    <w:pPr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559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9A7"/>
    <w:pPr>
      <w:spacing w:after="100"/>
      <w:ind w:left="200"/>
    </w:pPr>
  </w:style>
  <w:style w:type="character" w:styleId="Platzhaltertext">
    <w:name w:val="Placeholder Text"/>
    <w:basedOn w:val="Absatz-Standardschriftart"/>
    <w:uiPriority w:val="99"/>
    <w:semiHidden/>
    <w:rsid w:val="000559A7"/>
    <w:rPr>
      <w:color w:val="808080"/>
    </w:rPr>
  </w:style>
  <w:style w:type="paragraph" w:styleId="Listenabsatz">
    <w:name w:val="List Paragraph"/>
    <w:basedOn w:val="Standard"/>
    <w:uiPriority w:val="34"/>
    <w:qFormat/>
    <w:rsid w:val="00DA709B"/>
    <w:pPr>
      <w:spacing w:before="0" w:after="200" w:line="276" w:lineRule="auto"/>
      <w:ind w:left="720"/>
      <w:contextualSpacing/>
    </w:pPr>
    <w:rPr>
      <w:color w:val="auto"/>
      <w:kern w:val="0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B8273D"/>
    <w:pPr>
      <w:spacing w:before="0" w:after="200" w:line="240" w:lineRule="auto"/>
    </w:pPr>
    <w:rPr>
      <w:i/>
      <w:iCs/>
      <w:color w:val="1F212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1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E2"/>
    <w:rsid w:val="000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82B9E89662947BA920B232C8F107EB3">
    <w:name w:val="982B9E89662947BA920B232C8F107EB3"/>
  </w:style>
  <w:style w:type="paragraph" w:customStyle="1" w:styleId="646D5A71CE4B4CADBE413213D811F543">
    <w:name w:val="646D5A71CE4B4CADBE413213D811F543"/>
  </w:style>
  <w:style w:type="paragraph" w:customStyle="1" w:styleId="47221F5381584C119BD4DA190463A97E">
    <w:name w:val="47221F5381584C119BD4DA190463A97E"/>
  </w:style>
  <w:style w:type="paragraph" w:customStyle="1" w:styleId="4B4E195958554275B3918F3BBA7F4E2D">
    <w:name w:val="4B4E195958554275B3918F3BBA7F4E2D"/>
  </w:style>
  <w:style w:type="paragraph" w:customStyle="1" w:styleId="E17D6B7E079A493BA97E84F436AEDA3D">
    <w:name w:val="E17D6B7E079A493BA97E84F436AEDA3D"/>
  </w:style>
  <w:style w:type="paragraph" w:customStyle="1" w:styleId="ABDE55D73A074D4781A5E15A7EA78FF0">
    <w:name w:val="ABDE55D73A074D4781A5E15A7EA78FF0"/>
  </w:style>
  <w:style w:type="paragraph" w:customStyle="1" w:styleId="411F42503AE44FD6AEBE1C48C8159BF3">
    <w:name w:val="411F42503AE44FD6AEBE1C48C8159BF3"/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en-US"/>
    </w:rPr>
  </w:style>
  <w:style w:type="paragraph" w:customStyle="1" w:styleId="986D2CB841EB4D418DA7A6857EF21071">
    <w:name w:val="986D2CB841EB4D418DA7A6857EF21071"/>
  </w:style>
  <w:style w:type="paragraph" w:customStyle="1" w:styleId="B364EA41FF004B1387461DEDF00A462D">
    <w:name w:val="B364EA41FF004B1387461DEDF00A462D"/>
  </w:style>
  <w:style w:type="paragraph" w:customStyle="1" w:styleId="221D0D505826448C8AA3C310BD481B13">
    <w:name w:val="221D0D505826448C8AA3C310BD481B13"/>
  </w:style>
  <w:style w:type="paragraph" w:customStyle="1" w:styleId="5FCD74CCD29F42F6977F8160C0BF209B">
    <w:name w:val="5FCD74CCD29F42F6977F8160C0BF209B"/>
  </w:style>
  <w:style w:type="paragraph" w:customStyle="1" w:styleId="E41D866069E54227BA2E9B4EB9A9143D">
    <w:name w:val="E41D866069E54227BA2E9B4EB9A9143D"/>
  </w:style>
  <w:style w:type="paragraph" w:customStyle="1" w:styleId="EDE86E1CCF584C2496875A1EE1C70CEE">
    <w:name w:val="EDE86E1CCF584C2496875A1EE1C70CEE"/>
  </w:style>
  <w:style w:type="paragraph" w:customStyle="1" w:styleId="E282315F56314CE2A4F25DF6E77D43A3">
    <w:name w:val="E282315F56314CE2A4F25DF6E77D43A3"/>
  </w:style>
  <w:style w:type="paragraph" w:customStyle="1" w:styleId="7E70C99BC2B14CE49902FD7EBBD8F777">
    <w:name w:val="7E70C99BC2B14CE49902FD7EBBD8F777"/>
  </w:style>
  <w:style w:type="paragraph" w:customStyle="1" w:styleId="444FF6079CC147B299C1B03E414A99F5">
    <w:name w:val="444FF6079CC147B299C1B03E414A99F5"/>
  </w:style>
  <w:style w:type="paragraph" w:customStyle="1" w:styleId="B5EF8E1B1D64400C9DE2244815F63D5B">
    <w:name w:val="B5EF8E1B1D64400C9DE2244815F63D5B"/>
  </w:style>
  <w:style w:type="paragraph" w:customStyle="1" w:styleId="AB62C03622D441F6A857163046B1BDFC">
    <w:name w:val="AB62C03622D441F6A857163046B1BDFC"/>
  </w:style>
  <w:style w:type="paragraph" w:customStyle="1" w:styleId="DB36E352F5C746338F0FC3531EFFEEC4">
    <w:name w:val="DB36E352F5C746338F0FC3531EFFEEC4"/>
  </w:style>
  <w:style w:type="paragraph" w:customStyle="1" w:styleId="DB71E657283340EA91D5EE0AB60ACD1F">
    <w:name w:val="DB71E657283340EA91D5EE0AB60ACD1F"/>
  </w:style>
  <w:style w:type="paragraph" w:customStyle="1" w:styleId="4F17DFD8B95A45D6B480AC3C0CAEE356">
    <w:name w:val="4F17DFD8B95A45D6B480AC3C0CAEE356"/>
  </w:style>
  <w:style w:type="paragraph" w:customStyle="1" w:styleId="210DFC963C1D428F8532D1353AB8235B">
    <w:name w:val="210DFC963C1D428F8532D1353AB8235B"/>
  </w:style>
  <w:style w:type="paragraph" w:customStyle="1" w:styleId="B06E6865492B43C1B8AA4A2F041053C3">
    <w:name w:val="B06E6865492B43C1B8AA4A2F041053C3"/>
  </w:style>
  <w:style w:type="paragraph" w:customStyle="1" w:styleId="46CDB208862444CE8E542225422046AE">
    <w:name w:val="46CDB208862444CE8E542225422046AE"/>
  </w:style>
  <w:style w:type="paragraph" w:customStyle="1" w:styleId="5A57C6AD2C784E87B9BA8DE1642838CA">
    <w:name w:val="5A57C6AD2C784E87B9BA8DE1642838CA"/>
  </w:style>
  <w:style w:type="paragraph" w:customStyle="1" w:styleId="D89D9CF240E64A9A84DC8B131D885798">
    <w:name w:val="D89D9CF240E64A9A84DC8B131D885798"/>
  </w:style>
  <w:style w:type="paragraph" w:customStyle="1" w:styleId="A0C10A5F04C547969BBDEFBD2BD26016">
    <w:name w:val="A0C10A5F04C547969BBDEFBD2BD26016"/>
  </w:style>
  <w:style w:type="paragraph" w:customStyle="1" w:styleId="81DCAD8F714B47DEAF523D82F05800A1">
    <w:name w:val="81DCAD8F714B47DEAF523D82F05800A1"/>
  </w:style>
  <w:style w:type="paragraph" w:customStyle="1" w:styleId="KeinLeerraum1">
    <w:name w:val="Kein Leerraum1"/>
    <w:link w:val="KeinLeerraum-Zeichen"/>
    <w:uiPriority w:val="1"/>
    <w:qFormat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en-US"/>
    </w:rPr>
  </w:style>
  <w:style w:type="character" w:customStyle="1" w:styleId="KeinLeerraum-Zeichen">
    <w:name w:val="Kein Leerraum - Zeichen"/>
    <w:basedOn w:val="Absatz-Standardschriftart"/>
    <w:link w:val="KeinLeerraum1"/>
    <w:uiPriority w:val="1"/>
    <w:rPr>
      <w:rFonts w:eastAsiaTheme="minorHAnsi"/>
      <w:color w:val="595959" w:themeColor="text1" w:themeTint="A6"/>
      <w:sz w:val="20"/>
      <w:szCs w:val="20"/>
      <w:lang w:eastAsia="en-US"/>
    </w:rPr>
  </w:style>
  <w:style w:type="paragraph" w:customStyle="1" w:styleId="717A072E43474837929E0D816FF3A264">
    <w:name w:val="717A072E43474837929E0D816FF3A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Ein Teil des Projektes EWS. Weitere Teile sind die Datenbank und die Desktopanwendung.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FC27F-ACD1-43CD-9462-095134B3A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7D8472B-FF00-45C0-B978-346CBBC2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0</TotalTime>
  <Pages>4</Pages>
  <Words>235</Words>
  <Characters>1482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Pflichtenheft</vt:lpstr>
      <vt:lpstr/>
      <vt:lpstr>Für unsere Aktionäre</vt:lpstr>
      <vt:lpstr>    Strategische Highlights</vt:lpstr>
      <vt:lpstr>    Finanzielle Highlights</vt:lpstr>
      <vt:lpstr>    Betriebliche Highlights</vt:lpstr>
      <vt:lpstr>    Aussichten</vt:lpstr>
      <vt:lpstr>Finanzübersicht</vt:lpstr>
      <vt:lpstr>Finanzaufstellungen</vt:lpstr>
      <vt:lpstr>    Bilanzrechnung</vt:lpstr>
      <vt:lpstr>    Gesamtergebnisrechnung (Gewinne und Verluste)</vt:lpstr>
      <vt:lpstr>    Eigenkapitalveränderungsrechnung</vt:lpstr>
      <vt:lpstr>    Kapitalflussrechnung</vt:lpstr>
      <vt:lpstr>Hinweise zu Finanzaufstellungen</vt:lpstr>
      <vt:lpstr>    Konten</vt:lpstr>
      <vt:lpstr>    Schulden</vt:lpstr>
      <vt:lpstr>    Laufendes Geschäft</vt:lpstr>
      <vt:lpstr>    Eventualverbindlichkeiten</vt:lpstr>
      <vt:lpstr>    Schlussfolgerungen</vt:lpstr>
      <vt:lpstr>Bericht des unabhängigen Wirtschaftsprüfers</vt:lpstr>
      <vt:lpstr>Kontaktinformationen</vt:lpstr>
      <vt:lpstr>Firmeninformationen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Rukiye</dc:creator>
  <cp:keywords/>
  <cp:lastModifiedBy>Rukiye Akin</cp:lastModifiedBy>
  <cp:revision>2</cp:revision>
  <dcterms:created xsi:type="dcterms:W3CDTF">2018-03-23T06:52:00Z</dcterms:created>
  <dcterms:modified xsi:type="dcterms:W3CDTF">2018-03-23T06:52:00Z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