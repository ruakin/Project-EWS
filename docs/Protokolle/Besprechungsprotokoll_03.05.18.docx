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eTabelle1"/>
        <w:tblW w:w="936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966"/>
        <w:gridCol w:w="510"/>
        <w:gridCol w:w="451"/>
        <w:gridCol w:w="1785"/>
        <w:gridCol w:w="1121"/>
        <w:gridCol w:w="577"/>
        <w:gridCol w:w="1644"/>
        <w:gridCol w:w="1309"/>
      </w:tblGrid>
      <w:tr w:rsidR="003D7B9A" w:rsidRPr="00B04612" w:rsidTr="00F36FB1">
        <w:trPr>
          <w:trHeight w:val="576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8F2D03">
            <w:pPr>
              <w:pStyle w:val="berschrift1"/>
            </w:pPr>
            <w:r>
              <w:t>Feindesign</w:t>
            </w:r>
          </w:p>
        </w:tc>
      </w:tr>
      <w:tr w:rsidR="003D7B9A" w:rsidRPr="00B04612" w:rsidTr="00F36FB1">
        <w:trPr>
          <w:trHeight w:val="274"/>
          <w:jc w:val="center"/>
        </w:trPr>
        <w:tc>
          <w:tcPr>
            <w:tcW w:w="2927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3"/>
            </w:pPr>
            <w:r w:rsidRPr="00B04612">
              <w:t>Protokoll</w:t>
            </w:r>
          </w:p>
        </w:tc>
        <w:tc>
          <w:tcPr>
            <w:tcW w:w="1785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8F2D03">
            <w:pPr>
              <w:pStyle w:val="berschrift4"/>
              <w:framePr w:hSpace="0" w:wrap="auto" w:vAnchor="margin" w:hAnchor="text" w:xAlign="left" w:yAlign="inline"/>
            </w:pPr>
            <w:r>
              <w:t>03.05.18</w:t>
            </w:r>
          </w:p>
        </w:tc>
        <w:tc>
          <w:tcPr>
            <w:tcW w:w="1698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8F2D03">
            <w:pPr>
              <w:pStyle w:val="berschrift4"/>
              <w:framePr w:hSpace="0" w:wrap="auto" w:vAnchor="margin" w:hAnchor="text" w:xAlign="left" w:yAlign="inline"/>
            </w:pPr>
            <w:r>
              <w:t>19:00</w:t>
            </w:r>
          </w:p>
        </w:tc>
        <w:tc>
          <w:tcPr>
            <w:tcW w:w="295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8F2D03">
            <w:pPr>
              <w:pStyle w:val="berschrift5"/>
            </w:pPr>
            <w:r>
              <w:t>Discord</w:t>
            </w:r>
          </w:p>
        </w:tc>
      </w:tr>
      <w:tr w:rsidR="003D7B9A" w:rsidRPr="00B04612" w:rsidTr="00F36FB1">
        <w:trPr>
          <w:trHeight w:val="229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360"/>
          <w:jc w:val="center"/>
        </w:trPr>
        <w:tc>
          <w:tcPr>
            <w:tcW w:w="247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Einberufen von</w:t>
            </w:r>
          </w:p>
        </w:tc>
        <w:tc>
          <w:tcPr>
            <w:tcW w:w="6887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EC2BC7">
            <w:r>
              <w:t>Ladwig</w:t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24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Besprechungsart:</w:t>
            </w:r>
          </w:p>
        </w:tc>
        <w:tc>
          <w:tcPr>
            <w:tcW w:w="688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EC2BC7">
            <w:r>
              <w:t>Besprechung Fortschritt Feindesign</w:t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24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Besprechungsleiter</w:t>
            </w:r>
          </w:p>
        </w:tc>
        <w:tc>
          <w:tcPr>
            <w:tcW w:w="688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A7016C">
            <w:r>
              <w:t>Ladwig</w:t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24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Protokollführer</w:t>
            </w:r>
          </w:p>
        </w:tc>
        <w:tc>
          <w:tcPr>
            <w:tcW w:w="688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A7016C">
            <w:r>
              <w:t>Ladwig</w:t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24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Zeitnehmer</w:t>
            </w:r>
          </w:p>
        </w:tc>
        <w:tc>
          <w:tcPr>
            <w:tcW w:w="688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A7016C">
            <w:r>
              <w:t>Ladwig</w:t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24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Teilnehmer</w:t>
            </w:r>
          </w:p>
        </w:tc>
        <w:tc>
          <w:tcPr>
            <w:tcW w:w="688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A7016C">
            <w:r>
              <w:t>Panter, Akin,</w:t>
            </w:r>
            <w:r w:rsidR="004B7627">
              <w:t xml:space="preserve"> Durban,</w:t>
            </w:r>
            <w:r>
              <w:t xml:space="preserve"> Hilberts, Ladwig</w:t>
            </w:r>
          </w:p>
        </w:tc>
      </w:tr>
      <w:tr w:rsidR="003D7B9A" w:rsidRPr="00B04612" w:rsidTr="00F36FB1">
        <w:trPr>
          <w:trHeight w:val="432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360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2"/>
            </w:pPr>
            <w:bookmarkStart w:id="0" w:name="MinuteTopic"/>
            <w:r w:rsidRPr="00B04612">
              <w:t>Tagungsordnungspunkte</w:t>
            </w:r>
            <w:bookmarkEnd w:id="0"/>
          </w:p>
        </w:tc>
      </w:tr>
      <w:bookmarkStart w:id="1" w:name="MinuteItems"/>
      <w:bookmarkStart w:id="2" w:name="MinuteTopicSection"/>
      <w:bookmarkEnd w:id="1"/>
      <w:tr w:rsidR="003D7B9A" w:rsidRPr="00B04612" w:rsidTr="00F36FB1">
        <w:trPr>
          <w:trHeight w:val="360"/>
          <w:jc w:val="center"/>
        </w:trPr>
        <w:tc>
          <w:tcPr>
            <w:tcW w:w="2927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Zugestandene Redezeit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483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Tagesordnungspunkt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2953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Vortragender</w:instrText>
            </w:r>
            <w:r w:rsidRPr="00B04612">
              <w:instrText>]</w:instrText>
            </w:r>
            <w:r w:rsidRPr="00B04612">
              <w:fldChar w:fldCharType="end"/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3" w:name="MinuteDiscussion"/>
            <w:r w:rsidRPr="00B04612">
              <w:t>Diskussion</w:t>
            </w:r>
            <w:bookmarkEnd w:id="3"/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B91FA3">
            <w:r>
              <w:t>Update Datenbank ERM</w:t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4" w:name="MinuteConclusion"/>
            <w:r w:rsidRPr="00B04612">
              <w:t>Schlussfolgerungen</w:t>
            </w:r>
            <w:bookmarkEnd w:id="4"/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B244E">
            <w:r>
              <w:t>Eintragen der Grenzwerte abhängig vom Geburtsdatum</w:t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360"/>
          <w:jc w:val="center"/>
        </w:trPr>
        <w:tc>
          <w:tcPr>
            <w:tcW w:w="583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5" w:name="MinuteActionItems"/>
            <w:r w:rsidRPr="00B04612">
              <w:t>Aufgaben</w:t>
            </w:r>
            <w:bookmarkEnd w:id="5"/>
          </w:p>
        </w:tc>
        <w:tc>
          <w:tcPr>
            <w:tcW w:w="222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6" w:name="MinutePersonResponsible"/>
            <w:r w:rsidRPr="00B04612">
              <w:t>Zuständige Person</w:t>
            </w:r>
            <w:bookmarkEnd w:id="6"/>
          </w:p>
        </w:tc>
        <w:tc>
          <w:tcPr>
            <w:tcW w:w="130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7" w:name="MinuteDeadline"/>
            <w:r w:rsidRPr="00B04612">
              <w:t>Termin</w:t>
            </w:r>
            <w:bookmarkEnd w:id="7"/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583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247C50">
            <w:r>
              <w:t xml:space="preserve">Kind, Erwachsene, Senioren werden Grenzwerten von dem Server eingetragen. </w:t>
            </w:r>
          </w:p>
        </w:tc>
        <w:tc>
          <w:tcPr>
            <w:tcW w:w="222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EF1619">
            <w:r>
              <w:t>Mike</w:t>
            </w:r>
          </w:p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EF1619">
            <w:r>
              <w:t>~</w:t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583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2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115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bookmarkEnd w:id="2"/>
      </w:tr>
      <w:bookmarkStart w:id="8" w:name="MinuteAdditional"/>
      <w:bookmarkEnd w:id="8"/>
      <w:tr w:rsidR="003D7B9A" w:rsidRPr="00B04612" w:rsidTr="00F36FB1">
        <w:trPr>
          <w:trHeight w:val="360"/>
          <w:jc w:val="center"/>
        </w:trPr>
        <w:tc>
          <w:tcPr>
            <w:tcW w:w="2927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Zugestandene Redezeit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3483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Tagesordnungspunkt</w:instrText>
            </w:r>
            <w:r w:rsidRPr="00B04612">
              <w:instrText>]</w:instrText>
            </w:r>
            <w:r w:rsidRPr="00B04612">
              <w:fldChar w:fldCharType="end"/>
            </w:r>
          </w:p>
        </w:tc>
        <w:tc>
          <w:tcPr>
            <w:tcW w:w="295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  <w:r w:rsidRPr="00B04612">
              <w:fldChar w:fldCharType="begin"/>
            </w:r>
            <w:r w:rsidRPr="00B04612">
              <w:instrText>MACROBUTTON DoFieldClick [</w:instrText>
            </w:r>
            <w:r w:rsidRPr="00B04612">
              <w:rPr>
                <w:b/>
                <w:bCs/>
              </w:rPr>
              <w:instrText>Vortragender</w:instrText>
            </w:r>
            <w:r w:rsidRPr="00B04612">
              <w:instrText>]</w:instrText>
            </w:r>
            <w:r w:rsidRPr="00B04612">
              <w:fldChar w:fldCharType="end"/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Diskussion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34457">
            <w:r>
              <w:t>Spezifikation für die Kommunikation</w:t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34457">
            <w:r>
              <w:t xml:space="preserve">Persistente Daten + </w:t>
            </w:r>
            <w:r w:rsidR="00B423BF">
              <w:t>b</w:t>
            </w:r>
            <w:r>
              <w:t>erechnete Daten -&gt; Tabelle</w:t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360"/>
          <w:jc w:val="center"/>
        </w:trPr>
        <w:tc>
          <w:tcPr>
            <w:tcW w:w="196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360"/>
          <w:jc w:val="center"/>
        </w:trPr>
        <w:tc>
          <w:tcPr>
            <w:tcW w:w="583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22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30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Termin</w:t>
            </w:r>
          </w:p>
        </w:tc>
      </w:tr>
      <w:tr w:rsidR="003D7B9A" w:rsidRPr="00B04612" w:rsidTr="00F36FB1">
        <w:trPr>
          <w:trHeight w:val="360"/>
          <w:jc w:val="center"/>
        </w:trPr>
        <w:tc>
          <w:tcPr>
            <w:tcW w:w="583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B84A3E">
            <w:r>
              <w:t>Persistente Daten- Tabelle</w:t>
            </w:r>
          </w:p>
        </w:tc>
        <w:tc>
          <w:tcPr>
            <w:tcW w:w="222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B84A3E">
            <w:r>
              <w:t>Jenne</w:t>
            </w:r>
          </w:p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F36FB1">
        <w:trPr>
          <w:trHeight w:val="360"/>
          <w:jc w:val="center"/>
        </w:trPr>
        <w:tc>
          <w:tcPr>
            <w:tcW w:w="583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2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</w:tbl>
    <w:p w:rsidR="003D7B9A" w:rsidRPr="00B04612" w:rsidRDefault="003D7B9A">
      <w:pPr>
        <w:pStyle w:val="berschrift2"/>
      </w:pPr>
      <w:bookmarkStart w:id="9" w:name="_GoBack"/>
      <w:bookmarkEnd w:id="9"/>
    </w:p>
    <w:tbl>
      <w:tblPr>
        <w:tblStyle w:val="NormaleTabelle1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Beobachter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Ressourcen (Personen)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Besondere Anmerkungen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9A6F4A">
            <w:r>
              <w:t>Dienstag</w:t>
            </w:r>
            <w:r w:rsidR="00EC75D6">
              <w:t xml:space="preserve"> 08.05.18</w:t>
            </w:r>
            <w:r>
              <w:t xml:space="preserve">, </w:t>
            </w:r>
            <w:r w:rsidR="00313F57">
              <w:t>19</w:t>
            </w:r>
            <w:r>
              <w:t xml:space="preserve"> Uhr </w:t>
            </w:r>
            <w:proofErr w:type="spellStart"/>
            <w:r>
              <w:t>Discord</w:t>
            </w:r>
            <w:proofErr w:type="spellEnd"/>
          </w:p>
        </w:tc>
      </w:tr>
    </w:tbl>
    <w:p w:rsidR="003D7B9A" w:rsidRPr="00B04612" w:rsidRDefault="003D7B9A"/>
    <w:sectPr w:rsidR="003D7B9A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9"/>
    <w:rsid w:val="00134457"/>
    <w:rsid w:val="00247C50"/>
    <w:rsid w:val="002A2BB1"/>
    <w:rsid w:val="00313F57"/>
    <w:rsid w:val="0034746F"/>
    <w:rsid w:val="00392F9C"/>
    <w:rsid w:val="003B244E"/>
    <w:rsid w:val="003D7B9A"/>
    <w:rsid w:val="004B7627"/>
    <w:rsid w:val="00607A39"/>
    <w:rsid w:val="006E5C16"/>
    <w:rsid w:val="006E5F05"/>
    <w:rsid w:val="008C72F9"/>
    <w:rsid w:val="008F2D03"/>
    <w:rsid w:val="009A6F4A"/>
    <w:rsid w:val="00A7016C"/>
    <w:rsid w:val="00B04612"/>
    <w:rsid w:val="00B423BF"/>
    <w:rsid w:val="00B84A3E"/>
    <w:rsid w:val="00B91FA3"/>
    <w:rsid w:val="00D327C3"/>
    <w:rsid w:val="00D4628F"/>
    <w:rsid w:val="00EC2BC7"/>
    <w:rsid w:val="00EC75D6"/>
    <w:rsid w:val="00EF1619"/>
    <w:rsid w:val="00F317CA"/>
    <w:rsid w:val="00F3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205822"/>
  <w15:chartTrackingRefBased/>
  <w15:docId w15:val="{60A24EE7-AC47-4082-BD86-30F8248B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\Downloads\tf0101841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tf01018411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Name der Besprechung</vt:lpstr>
    </vt:vector>
  </TitlesOfParts>
  <Manager/>
  <Company>Microsoft Corporation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Durban</dc:creator>
  <cp:keywords/>
  <dc:description/>
  <cp:lastModifiedBy>Work</cp:lastModifiedBy>
  <cp:revision>27</cp:revision>
  <cp:lastPrinted>2004-01-21T12:22:00Z</cp:lastPrinted>
  <dcterms:created xsi:type="dcterms:W3CDTF">2018-04-18T22:38:00Z</dcterms:created>
  <dcterms:modified xsi:type="dcterms:W3CDTF">2018-05-08T18:01:00Z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