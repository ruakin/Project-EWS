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eTabelle1"/>
        <w:tblW w:w="937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966"/>
        <w:gridCol w:w="510"/>
        <w:gridCol w:w="342"/>
        <w:gridCol w:w="109"/>
        <w:gridCol w:w="1785"/>
        <w:gridCol w:w="1121"/>
        <w:gridCol w:w="559"/>
        <w:gridCol w:w="18"/>
        <w:gridCol w:w="1644"/>
        <w:gridCol w:w="1309"/>
        <w:gridCol w:w="15"/>
      </w:tblGrid>
      <w:tr w:rsidR="003D7B9A" w:rsidRPr="00B04612" w:rsidTr="00D50F6E">
        <w:trPr>
          <w:gridAfter w:val="1"/>
          <w:wAfter w:w="15" w:type="dxa"/>
          <w:trHeight w:val="576"/>
          <w:jc w:val="center"/>
        </w:trPr>
        <w:tc>
          <w:tcPr>
            <w:tcW w:w="9363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B0774F">
            <w:pPr>
              <w:pStyle w:val="berschrift1"/>
            </w:pPr>
            <w:r>
              <w:t>Besprechung Feindesign</w:t>
            </w:r>
          </w:p>
        </w:tc>
      </w:tr>
      <w:tr w:rsidR="003D7B9A" w:rsidRPr="00B04612" w:rsidTr="00D50F6E">
        <w:trPr>
          <w:gridAfter w:val="1"/>
          <w:wAfter w:w="15" w:type="dxa"/>
          <w:trHeight w:val="274"/>
          <w:jc w:val="center"/>
        </w:trPr>
        <w:tc>
          <w:tcPr>
            <w:tcW w:w="2927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3"/>
            </w:pPr>
            <w:r w:rsidRPr="00B04612">
              <w:t>Protokoll</w:t>
            </w:r>
          </w:p>
        </w:tc>
        <w:tc>
          <w:tcPr>
            <w:tcW w:w="1785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B0774F">
            <w:pPr>
              <w:pStyle w:val="berschrift4"/>
              <w:framePr w:hSpace="0" w:wrap="auto" w:vAnchor="margin" w:hAnchor="text" w:xAlign="left" w:yAlign="inline"/>
            </w:pPr>
            <w:r>
              <w:t>30.04.18</w:t>
            </w:r>
          </w:p>
        </w:tc>
        <w:tc>
          <w:tcPr>
            <w:tcW w:w="1698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B0774F">
            <w:pPr>
              <w:pStyle w:val="berschrift4"/>
              <w:framePr w:hSpace="0" w:wrap="auto" w:vAnchor="margin" w:hAnchor="text" w:xAlign="left" w:yAlign="inline"/>
            </w:pPr>
            <w:r>
              <w:t>18:00 Uhr</w:t>
            </w:r>
          </w:p>
        </w:tc>
        <w:tc>
          <w:tcPr>
            <w:tcW w:w="29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B0774F">
            <w:pPr>
              <w:pStyle w:val="berschrift5"/>
            </w:pPr>
            <w:r>
              <w:t>Discord</w:t>
            </w:r>
          </w:p>
        </w:tc>
      </w:tr>
      <w:tr w:rsidR="003D7B9A" w:rsidRPr="00B04612" w:rsidTr="00D50F6E">
        <w:trPr>
          <w:gridAfter w:val="1"/>
          <w:wAfter w:w="15" w:type="dxa"/>
          <w:trHeight w:val="229"/>
          <w:jc w:val="center"/>
        </w:trPr>
        <w:tc>
          <w:tcPr>
            <w:tcW w:w="9363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247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Einberufen von</w:t>
            </w:r>
          </w:p>
        </w:tc>
        <w:tc>
          <w:tcPr>
            <w:tcW w:w="688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5D1E1B">
            <w:r>
              <w:t>Ladwig</w:t>
            </w: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24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Besprechungsart:</w:t>
            </w:r>
          </w:p>
        </w:tc>
        <w:tc>
          <w:tcPr>
            <w:tcW w:w="6887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5D1E1B">
            <w:r>
              <w:t>Besprechung Zwischenstand Feindesign</w:t>
            </w: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24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Besprechungsleiter</w:t>
            </w:r>
          </w:p>
        </w:tc>
        <w:tc>
          <w:tcPr>
            <w:tcW w:w="6887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D219B" w:rsidRPr="00B04612" w:rsidRDefault="00AD219B">
            <w:r>
              <w:t>Ladwig</w:t>
            </w: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24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Protokollführer</w:t>
            </w:r>
          </w:p>
        </w:tc>
        <w:tc>
          <w:tcPr>
            <w:tcW w:w="6887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661EDB">
            <w:r>
              <w:t>Ladwig</w:t>
            </w: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24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Zeitnehmer</w:t>
            </w:r>
          </w:p>
        </w:tc>
        <w:tc>
          <w:tcPr>
            <w:tcW w:w="6887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661EDB">
            <w:r>
              <w:t>Ladwig</w:t>
            </w:r>
          </w:p>
        </w:tc>
      </w:tr>
      <w:tr w:rsidR="00AD219B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24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AD219B" w:rsidRPr="00B04612" w:rsidRDefault="00AD219B" w:rsidP="00AD219B">
            <w:pPr>
              <w:pStyle w:val="berschriftinGrobuchstaben"/>
            </w:pPr>
            <w:r w:rsidRPr="00B04612">
              <w:t>Teilnehmer</w:t>
            </w:r>
          </w:p>
        </w:tc>
        <w:tc>
          <w:tcPr>
            <w:tcW w:w="6887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D219B" w:rsidRPr="00B04612" w:rsidRDefault="00AD219B" w:rsidP="00AD219B">
            <w:r>
              <w:t>Panter, Akin, Hilberts, Ladwig</w:t>
            </w:r>
          </w:p>
        </w:tc>
      </w:tr>
      <w:tr w:rsidR="003D7B9A" w:rsidRPr="00B04612" w:rsidTr="00D50F6E">
        <w:trPr>
          <w:gridAfter w:val="1"/>
          <w:wAfter w:w="15" w:type="dxa"/>
          <w:trHeight w:val="432"/>
          <w:jc w:val="center"/>
        </w:trPr>
        <w:tc>
          <w:tcPr>
            <w:tcW w:w="9363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9363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2"/>
            </w:pPr>
            <w:bookmarkStart w:id="0" w:name="MinuteTopic"/>
            <w:r w:rsidRPr="00B04612">
              <w:t>Tagungsordnungspunkte</w:t>
            </w:r>
            <w:bookmarkEnd w:id="0"/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2927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bookmarkStart w:id="1" w:name="MinuteItems"/>
            <w:bookmarkStart w:id="2" w:name="MinuteTopicSection"/>
            <w:bookmarkEnd w:id="1"/>
          </w:p>
        </w:tc>
        <w:tc>
          <w:tcPr>
            <w:tcW w:w="3483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</w:p>
        </w:tc>
        <w:tc>
          <w:tcPr>
            <w:tcW w:w="2953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3" w:name="MinuteDiscussion"/>
            <w:r w:rsidRPr="00B04612">
              <w:t>Diskussion</w:t>
            </w:r>
            <w:bookmarkEnd w:id="3"/>
          </w:p>
        </w:tc>
        <w:tc>
          <w:tcPr>
            <w:tcW w:w="7397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9D5C55">
            <w:r>
              <w:t>Meinungen zur GUI</w:t>
            </w: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9363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9363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4" w:name="MinuteConclusion"/>
            <w:r w:rsidRPr="00B04612">
              <w:t>Schlussfolgerungen</w:t>
            </w:r>
            <w:bookmarkEnd w:id="4"/>
          </w:p>
        </w:tc>
        <w:tc>
          <w:tcPr>
            <w:tcW w:w="7397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9D5C55">
            <w:r>
              <w:t xml:space="preserve">Änderung für den </w:t>
            </w:r>
            <w:r w:rsidR="00EC5092">
              <w:t>Modus Wechsel</w:t>
            </w:r>
            <w:r>
              <w:t>:</w:t>
            </w:r>
            <w:bookmarkStart w:id="5" w:name="_GoBack"/>
            <w:bookmarkEnd w:id="5"/>
            <w:r>
              <w:t xml:space="preserve"> kürzere Namen</w:t>
            </w: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9363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9363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58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6" w:name="MinuteActionItems"/>
            <w:r w:rsidRPr="00B04612">
              <w:t>Aufgaben</w:t>
            </w:r>
            <w:bookmarkEnd w:id="6"/>
          </w:p>
        </w:tc>
        <w:tc>
          <w:tcPr>
            <w:tcW w:w="2221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7" w:name="MinutePersonResponsible"/>
            <w:r w:rsidRPr="00B04612">
              <w:t>Zuständige Person</w:t>
            </w:r>
            <w:bookmarkEnd w:id="7"/>
          </w:p>
        </w:tc>
        <w:tc>
          <w:tcPr>
            <w:tcW w:w="130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8" w:name="MinuteDeadline"/>
            <w:r w:rsidRPr="00B04612">
              <w:t>Termin</w:t>
            </w:r>
            <w:bookmarkEnd w:id="8"/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58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58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115"/>
          <w:jc w:val="center"/>
        </w:trPr>
        <w:tc>
          <w:tcPr>
            <w:tcW w:w="9363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bookmarkEnd w:id="2"/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2927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bookmarkStart w:id="9" w:name="MinuteAdditional"/>
            <w:bookmarkEnd w:id="9"/>
          </w:p>
        </w:tc>
        <w:tc>
          <w:tcPr>
            <w:tcW w:w="3483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</w:p>
        </w:tc>
        <w:tc>
          <w:tcPr>
            <w:tcW w:w="29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Diskussion</w:t>
            </w:r>
          </w:p>
        </w:tc>
        <w:tc>
          <w:tcPr>
            <w:tcW w:w="7397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A429C9">
            <w:r>
              <w:t xml:space="preserve">Besprechung </w:t>
            </w:r>
            <w:r w:rsidR="001F4870">
              <w:t>App</w:t>
            </w:r>
            <w:r w:rsidR="00DC5D83">
              <w:t>- Klassendiagramm</w:t>
            </w: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9363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9363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7397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B68C7">
            <w:r>
              <w:t>Entfernen der direkten Datenbankzugriffe</w:t>
            </w: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9363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9363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58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221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30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Termin</w:t>
            </w:r>
          </w:p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58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58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115"/>
          <w:jc w:val="center"/>
        </w:trPr>
        <w:tc>
          <w:tcPr>
            <w:tcW w:w="5833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Default="003D7B9A"/>
          <w:p w:rsidR="00436DE0" w:rsidRDefault="00436DE0"/>
          <w:p w:rsidR="00436DE0" w:rsidRDefault="00436DE0"/>
          <w:p w:rsidR="00436DE0" w:rsidRDefault="00436DE0"/>
          <w:p w:rsidR="00436DE0" w:rsidRDefault="00436DE0"/>
          <w:p w:rsidR="00436DE0" w:rsidRDefault="00436DE0"/>
          <w:p w:rsidR="00436DE0" w:rsidRDefault="00436DE0"/>
          <w:p w:rsidR="00436DE0" w:rsidRPr="00B04612" w:rsidRDefault="00436DE0"/>
        </w:tc>
        <w:tc>
          <w:tcPr>
            <w:tcW w:w="2221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gridAfter w:val="1"/>
          <w:wAfter w:w="15" w:type="dxa"/>
          <w:trHeight w:val="360"/>
          <w:jc w:val="center"/>
        </w:trPr>
        <w:tc>
          <w:tcPr>
            <w:tcW w:w="2818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</w:p>
        </w:tc>
        <w:tc>
          <w:tcPr>
            <w:tcW w:w="3574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</w:p>
        </w:tc>
        <w:tc>
          <w:tcPr>
            <w:tcW w:w="297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</w:p>
        </w:tc>
      </w:tr>
      <w:tr w:rsidR="003D7B9A" w:rsidRPr="00B04612" w:rsidTr="00D50F6E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Diskussion</w:t>
            </w:r>
          </w:p>
        </w:tc>
        <w:tc>
          <w:tcPr>
            <w:tcW w:w="7412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8262EE">
            <w:r>
              <w:t>Einheitliche Namen für die Messwerte</w:t>
            </w:r>
            <w:r w:rsidR="00E00508">
              <w:t xml:space="preserve">. </w:t>
            </w:r>
          </w:p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7412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E00508">
            <w:r>
              <w:t>D</w:t>
            </w:r>
            <w:r>
              <w:t>ie persistente Daten-Errechnete Datentabelle</w:t>
            </w:r>
            <w:r>
              <w:t xml:space="preserve"> als Referenz benutzen</w:t>
            </w:r>
            <w:r w:rsidR="00F359F5">
              <w:t>.</w:t>
            </w:r>
          </w:p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trHeight w:val="360"/>
          <w:jc w:val="center"/>
        </w:trPr>
        <w:tc>
          <w:tcPr>
            <w:tcW w:w="58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221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32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Termin</w:t>
            </w:r>
          </w:p>
        </w:tc>
      </w:tr>
      <w:tr w:rsidR="003D7B9A" w:rsidRPr="00B04612" w:rsidTr="00D50F6E">
        <w:trPr>
          <w:trHeight w:val="360"/>
          <w:jc w:val="center"/>
        </w:trPr>
        <w:tc>
          <w:tcPr>
            <w:tcW w:w="58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50F6E">
        <w:trPr>
          <w:trHeight w:val="360"/>
          <w:jc w:val="center"/>
        </w:trPr>
        <w:tc>
          <w:tcPr>
            <w:tcW w:w="58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nil"/>
              <w:bottom w:val="nil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</w:tbl>
    <w:p w:rsidR="003D7B9A" w:rsidRPr="00B04612" w:rsidRDefault="003D7B9A">
      <w:pPr>
        <w:pStyle w:val="berschrift2"/>
      </w:pPr>
    </w:p>
    <w:tbl>
      <w:tblPr>
        <w:tblStyle w:val="NormaleTabelle1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Beobachter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Ressourcen (Personen)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Besondere Anmerkungen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D33150">
            <w:r>
              <w:t>Donnerstag, 03.0</w:t>
            </w:r>
            <w:r w:rsidR="00712BDC">
              <w:t>5</w:t>
            </w:r>
            <w:r>
              <w:t xml:space="preserve">.18 10 Uhr an der Hochschule </w:t>
            </w:r>
            <w:r w:rsidR="00336E77">
              <w:t>Meeting mit allen!</w:t>
            </w:r>
          </w:p>
        </w:tc>
      </w:tr>
    </w:tbl>
    <w:p w:rsidR="003D7B9A" w:rsidRPr="00B04612" w:rsidRDefault="003D7B9A"/>
    <w:sectPr w:rsidR="003D7B9A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9"/>
    <w:rsid w:val="00047713"/>
    <w:rsid w:val="00086395"/>
    <w:rsid w:val="000C1278"/>
    <w:rsid w:val="000C5FFB"/>
    <w:rsid w:val="001C2E70"/>
    <w:rsid w:val="001D264B"/>
    <w:rsid w:val="001F4870"/>
    <w:rsid w:val="002A2BB1"/>
    <w:rsid w:val="002B45F8"/>
    <w:rsid w:val="00336E77"/>
    <w:rsid w:val="00342570"/>
    <w:rsid w:val="003D7B9A"/>
    <w:rsid w:val="00436DE0"/>
    <w:rsid w:val="004B68C7"/>
    <w:rsid w:val="004B6D79"/>
    <w:rsid w:val="005C0FE2"/>
    <w:rsid w:val="005D1E1B"/>
    <w:rsid w:val="005E62C0"/>
    <w:rsid w:val="00600B24"/>
    <w:rsid w:val="00661EDB"/>
    <w:rsid w:val="00684777"/>
    <w:rsid w:val="00712BDC"/>
    <w:rsid w:val="007D5A9D"/>
    <w:rsid w:val="00815DDC"/>
    <w:rsid w:val="008262EE"/>
    <w:rsid w:val="008538EC"/>
    <w:rsid w:val="0088474C"/>
    <w:rsid w:val="008C72F9"/>
    <w:rsid w:val="009C1517"/>
    <w:rsid w:val="009D5C55"/>
    <w:rsid w:val="00A429C9"/>
    <w:rsid w:val="00A42E56"/>
    <w:rsid w:val="00A42FA4"/>
    <w:rsid w:val="00AD219B"/>
    <w:rsid w:val="00AF781A"/>
    <w:rsid w:val="00B04612"/>
    <w:rsid w:val="00B0774F"/>
    <w:rsid w:val="00C16432"/>
    <w:rsid w:val="00CB32A8"/>
    <w:rsid w:val="00D33150"/>
    <w:rsid w:val="00D50F6E"/>
    <w:rsid w:val="00DC5D83"/>
    <w:rsid w:val="00E00508"/>
    <w:rsid w:val="00EC5092"/>
    <w:rsid w:val="00F359F5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CFA5B"/>
  <w15:chartTrackingRefBased/>
  <w15:docId w15:val="{60A24EE7-AC47-4082-BD86-30F8248B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\Downloads\tf0101841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tf01018411</Template>
  <TotalTime>0</TotalTime>
  <Pages>2</Pages>
  <Words>127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Name der Besprechung</vt:lpstr>
    </vt:vector>
  </TitlesOfParts>
  <Manager/>
  <Company>Microsoft Corporation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Durban</dc:creator>
  <cp:keywords/>
  <dc:description/>
  <cp:lastModifiedBy>Work</cp:lastModifiedBy>
  <cp:revision>68</cp:revision>
  <cp:lastPrinted>2004-01-21T12:22:00Z</cp:lastPrinted>
  <dcterms:created xsi:type="dcterms:W3CDTF">2018-04-18T22:38:00Z</dcterms:created>
  <dcterms:modified xsi:type="dcterms:W3CDTF">2018-04-30T16:45:00Z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