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7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5"/>
        <w:gridCol w:w="485"/>
        <w:gridCol w:w="345"/>
        <w:gridCol w:w="105"/>
        <w:gridCol w:w="1787"/>
        <w:gridCol w:w="1181"/>
        <w:gridCol w:w="573"/>
        <w:gridCol w:w="17"/>
        <w:gridCol w:w="1625"/>
        <w:gridCol w:w="1280"/>
        <w:gridCol w:w="15"/>
      </w:tblGrid>
      <w:tr w:rsidR="003D7B9A" w:rsidRPr="00B04612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1"/>
            </w:pPr>
            <w:bookmarkStart w:id="0" w:name="_GoBack"/>
            <w:bookmarkEnd w:id="0"/>
            <w:r w:rsidRPr="00B04612">
              <w:t>Name der Besprechung</w:t>
            </w:r>
          </w:p>
        </w:tc>
      </w:tr>
      <w:tr w:rsidR="003D7B9A" w:rsidRPr="00B04612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Meeting Date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1874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Meeting Time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Meeting Location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1" w:name="MinuteTopic"/>
            <w:r w:rsidRPr="00B04612">
              <w:t>Tagungsordnungspunkte</w:t>
            </w:r>
            <w:bookmarkEnd w:id="1"/>
          </w:p>
        </w:tc>
      </w:tr>
      <w:bookmarkStart w:id="2" w:name="MinuteItems"/>
      <w:bookmarkStart w:id="3" w:name="MinuteTopicSection"/>
      <w:bookmarkEnd w:id="2"/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Discussion"/>
            <w:r w:rsidRPr="00B04612">
              <w:t>Diskussion</w:t>
            </w:r>
            <w:bookmarkEnd w:id="4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Conclusion"/>
            <w:r w:rsidRPr="00B04612">
              <w:t>Schlussfolgerungen</w:t>
            </w:r>
            <w:bookmarkEnd w:id="5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PersonResponsible"/>
            <w:r w:rsidRPr="00B04612">
              <w:t>Zuständige Person</w:t>
            </w:r>
            <w:bookmarkEnd w:id="7"/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8" w:name="MinuteDeadline"/>
            <w:r w:rsidRPr="00B04612">
              <w:t>Termin</w:t>
            </w:r>
            <w:bookmarkEnd w:id="8"/>
          </w:p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3"/>
      </w:tr>
      <w:bookmarkStart w:id="9" w:name="MinuteAdditional"/>
      <w:bookmarkEnd w:id="9"/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76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1363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868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7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747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8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747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28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</w:tbl>
    <w:p w:rsidR="003D7B9A" w:rsidRPr="00B04612" w:rsidRDefault="003D7B9A">
      <w:pPr>
        <w:pStyle w:val="berschrift2"/>
      </w:pPr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Beobachter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2A2BB1"/>
    <w:rsid w:val="003D7B9A"/>
    <w:rsid w:val="008C72F9"/>
    <w:rsid w:val="00B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tf01018411.dot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Mike Durban</cp:lastModifiedBy>
  <cp:revision>1</cp:revision>
  <cp:lastPrinted>2004-01-21T12:22:00Z</cp:lastPrinted>
  <dcterms:created xsi:type="dcterms:W3CDTF">2018-04-18T22:38:00Z</dcterms:created>
  <dcterms:modified xsi:type="dcterms:W3CDTF">2018-04-18T22:38:00Z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